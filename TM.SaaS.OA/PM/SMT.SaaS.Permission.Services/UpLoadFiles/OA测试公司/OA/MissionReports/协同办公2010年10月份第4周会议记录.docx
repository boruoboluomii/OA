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38A91" w14:textId="596BA238" w:rsidR="007C4D54" w:rsidRDefault="007C4D54" w:rsidP="007C4D54">
      <w:pPr>
        <w:jc w:val="center"/>
        <w:outlineLvl w:val="0"/>
        <w:rPr>
          <w:rFonts w:ascii="华文中宋" w:eastAsia="华文中宋" w:hAnsi="华文中宋"/>
          <w:bCs/>
          <w:sz w:val="44"/>
          <w:szCs w:val="44"/>
        </w:rPr>
      </w:pPr>
      <w:r>
        <w:rPr>
          <w:rFonts w:ascii="华文中宋" w:eastAsia="华文中宋" w:hAnsi="华文中宋" w:hint="eastAsia"/>
          <w:bCs/>
          <w:sz w:val="44"/>
          <w:szCs w:val="44"/>
        </w:rPr>
        <w:t>协同办公2010年</w:t>
      </w:r>
      <w:r w:rsidR="0089461A">
        <w:rPr>
          <w:rFonts w:ascii="华文中宋" w:eastAsia="华文中宋" w:hAnsi="华文中宋" w:hint="eastAsia"/>
          <w:bCs/>
          <w:sz w:val="44"/>
          <w:szCs w:val="44"/>
        </w:rPr>
        <w:t>10</w:t>
      </w:r>
      <w:r>
        <w:rPr>
          <w:rFonts w:ascii="华文中宋" w:eastAsia="华文中宋" w:hAnsi="华文中宋" w:hint="eastAsia"/>
          <w:bCs/>
          <w:sz w:val="44"/>
          <w:szCs w:val="44"/>
        </w:rPr>
        <w:t>月份第</w:t>
      </w:r>
      <w:r w:rsidR="00B43652">
        <w:rPr>
          <w:rFonts w:ascii="华文中宋" w:eastAsia="华文中宋" w:hAnsi="华文中宋" w:hint="eastAsia"/>
          <w:bCs/>
          <w:sz w:val="44"/>
          <w:szCs w:val="44"/>
        </w:rPr>
        <w:t>4</w:t>
      </w:r>
      <w:r>
        <w:rPr>
          <w:rFonts w:ascii="华文中宋" w:eastAsia="华文中宋" w:hAnsi="华文中宋" w:hint="eastAsia"/>
          <w:bCs/>
          <w:sz w:val="44"/>
          <w:szCs w:val="44"/>
        </w:rPr>
        <w:t>周会议记录</w:t>
      </w:r>
    </w:p>
    <w:p w14:paraId="6ED7CE31" w14:textId="77777777" w:rsidR="007C4D54" w:rsidRPr="00FE506C" w:rsidRDefault="007C4D54" w:rsidP="007C4D54">
      <w:pPr>
        <w:jc w:val="center"/>
        <w:outlineLvl w:val="0"/>
        <w:rPr>
          <w:rFonts w:ascii="华文中宋" w:eastAsia="华文中宋" w:hAnsi="华文中宋"/>
          <w:bCs/>
          <w:sz w:val="44"/>
          <w:szCs w:val="44"/>
        </w:rPr>
      </w:pPr>
    </w:p>
    <w:tbl>
      <w:tblPr>
        <w:tblW w:w="100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7"/>
        <w:gridCol w:w="1001"/>
        <w:gridCol w:w="985"/>
        <w:gridCol w:w="4043"/>
        <w:gridCol w:w="2515"/>
      </w:tblGrid>
      <w:tr w:rsidR="007C4D54" w:rsidRPr="00A643DA" w14:paraId="37F9EC41" w14:textId="77777777" w:rsidTr="001508C8">
        <w:trPr>
          <w:trHeight w:val="288"/>
          <w:jc w:val="center"/>
        </w:trPr>
        <w:tc>
          <w:tcPr>
            <w:tcW w:w="750" w:type="pct"/>
            <w:vAlign w:val="center"/>
          </w:tcPr>
          <w:p w14:paraId="680E0EC2" w14:textId="77777777" w:rsidR="007C4D54" w:rsidRPr="007D4293" w:rsidRDefault="007C4D54" w:rsidP="001508C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会议</w:t>
            </w:r>
            <w:r w:rsidRPr="00E22CA1">
              <w:rPr>
                <w:rFonts w:ascii="Arial" w:hAnsi="Arial" w:cs="Arial"/>
                <w:sz w:val="24"/>
              </w:rPr>
              <w:t>名称：</w:t>
            </w:r>
            <w:r w:rsidRPr="00E22CA1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4250" w:type="pct"/>
            <w:gridSpan w:val="4"/>
            <w:vAlign w:val="center"/>
          </w:tcPr>
          <w:p w14:paraId="7E5903F6" w14:textId="77777777" w:rsidR="007C4D54" w:rsidRPr="007D4293" w:rsidRDefault="007C4D54" w:rsidP="001508C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协同办公项目周会</w:t>
            </w:r>
          </w:p>
        </w:tc>
      </w:tr>
      <w:tr w:rsidR="007C4D54" w:rsidRPr="00A643DA" w14:paraId="33604BF2" w14:textId="77777777" w:rsidTr="001508C8">
        <w:trPr>
          <w:trHeight w:val="279"/>
          <w:jc w:val="center"/>
        </w:trPr>
        <w:tc>
          <w:tcPr>
            <w:tcW w:w="750" w:type="pct"/>
            <w:vAlign w:val="center"/>
          </w:tcPr>
          <w:p w14:paraId="09E94512" w14:textId="77777777" w:rsidR="007C4D54" w:rsidRDefault="007C4D54" w:rsidP="001508C8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会议时间：</w:t>
            </w:r>
          </w:p>
        </w:tc>
        <w:tc>
          <w:tcPr>
            <w:tcW w:w="4250" w:type="pct"/>
            <w:gridSpan w:val="4"/>
            <w:vAlign w:val="center"/>
          </w:tcPr>
          <w:p w14:paraId="550B73A4" w14:textId="53B2DD35" w:rsidR="007C4D54" w:rsidRDefault="007C4D54" w:rsidP="000F7476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2010</w:t>
            </w:r>
            <w:r>
              <w:rPr>
                <w:rFonts w:ascii="Arial" w:hAnsi="Arial" w:cs="Arial" w:hint="eastAsia"/>
                <w:sz w:val="24"/>
              </w:rPr>
              <w:t>年</w:t>
            </w:r>
            <w:r w:rsidR="000F7476">
              <w:rPr>
                <w:rFonts w:ascii="Arial" w:hAnsi="Arial" w:cs="Arial" w:hint="eastAsia"/>
                <w:sz w:val="24"/>
              </w:rPr>
              <w:t>10</w:t>
            </w:r>
            <w:r>
              <w:rPr>
                <w:rFonts w:ascii="Arial" w:hAnsi="Arial" w:cs="Arial" w:hint="eastAsia"/>
                <w:sz w:val="24"/>
              </w:rPr>
              <w:t>月</w:t>
            </w:r>
            <w:r w:rsidR="00B43652">
              <w:rPr>
                <w:rFonts w:ascii="Arial" w:hAnsi="Arial" w:cs="Arial" w:hint="eastAsia"/>
                <w:sz w:val="24"/>
              </w:rPr>
              <w:t>25</w:t>
            </w:r>
            <w:r>
              <w:rPr>
                <w:rFonts w:ascii="Arial" w:hAnsi="Arial" w:cs="Arial" w:hint="eastAsia"/>
                <w:sz w:val="24"/>
              </w:rPr>
              <w:t>日</w:t>
            </w:r>
          </w:p>
        </w:tc>
      </w:tr>
      <w:tr w:rsidR="007C4D54" w:rsidRPr="00A643DA" w14:paraId="43CD395C" w14:textId="77777777" w:rsidTr="001508C8">
        <w:trPr>
          <w:trHeight w:val="242"/>
          <w:jc w:val="center"/>
        </w:trPr>
        <w:tc>
          <w:tcPr>
            <w:tcW w:w="750" w:type="pct"/>
            <w:vAlign w:val="center"/>
          </w:tcPr>
          <w:p w14:paraId="104E55F0" w14:textId="77777777" w:rsidR="007C4D54" w:rsidRDefault="007C4D54" w:rsidP="001508C8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记录人：</w:t>
            </w:r>
          </w:p>
        </w:tc>
        <w:tc>
          <w:tcPr>
            <w:tcW w:w="4250" w:type="pct"/>
            <w:gridSpan w:val="4"/>
            <w:vAlign w:val="center"/>
          </w:tcPr>
          <w:p w14:paraId="2843958E" w14:textId="248490BC" w:rsidR="007C4D54" w:rsidRDefault="00B43652" w:rsidP="001508C8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刘锦</w:t>
            </w:r>
          </w:p>
        </w:tc>
      </w:tr>
      <w:tr w:rsidR="007C4D54" w:rsidRPr="00A643DA" w14:paraId="51D9C732" w14:textId="77777777" w:rsidTr="001508C8">
        <w:trPr>
          <w:trHeight w:val="276"/>
          <w:jc w:val="center"/>
        </w:trPr>
        <w:tc>
          <w:tcPr>
            <w:tcW w:w="750" w:type="pct"/>
            <w:vAlign w:val="center"/>
          </w:tcPr>
          <w:p w14:paraId="331E50EB" w14:textId="77777777" w:rsidR="007C4D54" w:rsidRPr="00E22CA1" w:rsidRDefault="007C4D54" w:rsidP="001508C8">
            <w:pPr>
              <w:rPr>
                <w:rFonts w:ascii="Arial" w:hAnsi="Arial" w:cs="Arial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参会人员：</w:t>
            </w:r>
          </w:p>
        </w:tc>
        <w:tc>
          <w:tcPr>
            <w:tcW w:w="4250" w:type="pct"/>
            <w:gridSpan w:val="4"/>
            <w:vAlign w:val="center"/>
          </w:tcPr>
          <w:p w14:paraId="2D1320B0" w14:textId="34B8426A" w:rsidR="007C4D54" w:rsidRPr="00E22CA1" w:rsidRDefault="00BF78BF" w:rsidP="004B282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向寒咏、吴鹏、吴伟</w:t>
            </w:r>
            <w:r w:rsidR="00427618">
              <w:rPr>
                <w:rFonts w:ascii="Arial" w:hAnsi="Arial" w:cs="Arial" w:hint="eastAsia"/>
                <w:sz w:val="24"/>
              </w:rPr>
              <w:t>、刘锦</w:t>
            </w:r>
            <w:r w:rsidR="007C4D54">
              <w:rPr>
                <w:rFonts w:ascii="Arial" w:hAnsi="Arial" w:cs="Arial" w:hint="eastAsia"/>
                <w:sz w:val="24"/>
              </w:rPr>
              <w:t>、刘建兴</w:t>
            </w:r>
            <w:r w:rsidR="0089461A">
              <w:rPr>
                <w:rFonts w:ascii="Arial" w:hAnsi="Arial" w:cs="Arial" w:hint="eastAsia"/>
                <w:sz w:val="24"/>
              </w:rPr>
              <w:t>、</w:t>
            </w:r>
            <w:r w:rsidR="004B2827">
              <w:rPr>
                <w:rFonts w:ascii="Arial" w:hAnsi="Arial" w:cs="Arial" w:hint="eastAsia"/>
                <w:sz w:val="24"/>
              </w:rPr>
              <w:t>喻建华</w:t>
            </w:r>
            <w:bookmarkStart w:id="0" w:name="_GoBack"/>
            <w:bookmarkEnd w:id="0"/>
          </w:p>
        </w:tc>
      </w:tr>
      <w:tr w:rsidR="007C4D54" w:rsidRPr="00A643DA" w14:paraId="465809A8" w14:textId="77777777" w:rsidTr="001508C8">
        <w:trPr>
          <w:trHeight w:val="3047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ABB990A" w14:textId="77777777" w:rsidR="007C4D54" w:rsidRDefault="007C4D54" w:rsidP="001508C8">
            <w:pPr>
              <w:numPr>
                <w:ilvl w:val="0"/>
                <w:numId w:val="1"/>
              </w:numPr>
              <w:rPr>
                <w:rFonts w:ascii="Arial" w:hAnsi="Arial" w:cs="Arial"/>
                <w:szCs w:val="21"/>
              </w:rPr>
            </w:pPr>
            <w:r w:rsidRPr="00330E26">
              <w:rPr>
                <w:rFonts w:ascii="Arial" w:hAnsi="Arial" w:cs="Arial" w:hint="eastAsia"/>
                <w:b/>
                <w:szCs w:val="21"/>
              </w:rPr>
              <w:t>项目</w:t>
            </w:r>
            <w:r>
              <w:rPr>
                <w:rFonts w:ascii="Arial" w:hAnsi="Arial" w:cs="Arial" w:hint="eastAsia"/>
                <w:b/>
                <w:szCs w:val="21"/>
              </w:rPr>
              <w:t>计划及</w:t>
            </w:r>
            <w:r w:rsidRPr="00330E26">
              <w:rPr>
                <w:rFonts w:ascii="Arial" w:hAnsi="Arial" w:cs="Arial" w:hint="eastAsia"/>
                <w:b/>
                <w:szCs w:val="21"/>
              </w:rPr>
              <w:t>进展</w:t>
            </w:r>
            <w:r>
              <w:rPr>
                <w:rFonts w:ascii="Arial" w:hAnsi="Arial" w:cs="Arial" w:hint="eastAsia"/>
                <w:b/>
                <w:szCs w:val="21"/>
              </w:rPr>
              <w:t>总览</w:t>
            </w:r>
            <w:r w:rsidRPr="00330E26">
              <w:rPr>
                <w:rFonts w:ascii="Arial" w:hAnsi="Arial" w:cs="Arial" w:hint="eastAsia"/>
                <w:b/>
                <w:szCs w:val="21"/>
              </w:rPr>
              <w:t>：</w:t>
            </w:r>
            <w:r>
              <w:rPr>
                <w:rFonts w:ascii="Arial" w:hAnsi="Arial" w:cs="Arial" w:hint="eastAsia"/>
                <w:szCs w:val="21"/>
              </w:rPr>
              <w:t xml:space="preserve"> </w:t>
            </w:r>
          </w:p>
          <w:tbl>
            <w:tblPr>
              <w:tblW w:w="974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10"/>
              <w:gridCol w:w="2957"/>
              <w:gridCol w:w="2027"/>
              <w:gridCol w:w="2355"/>
            </w:tblGrid>
            <w:tr w:rsidR="007C4D54" w:rsidRPr="00FF1DD2" w14:paraId="6CFD04B6" w14:textId="77777777" w:rsidTr="001508C8">
              <w:trPr>
                <w:trHeight w:val="620"/>
                <w:jc w:val="center"/>
              </w:trPr>
              <w:tc>
                <w:tcPr>
                  <w:tcW w:w="2410" w:type="dxa"/>
                </w:tcPr>
                <w:p w14:paraId="79EAE03B" w14:textId="77777777" w:rsidR="007C4D54" w:rsidRDefault="007C4D54" w:rsidP="001508C8">
                  <w:pPr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FF1DD2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项目阶段</w:t>
                  </w:r>
                </w:p>
                <w:p w14:paraId="42A94233" w14:textId="77777777" w:rsidR="007C4D54" w:rsidRPr="00FF1DD2" w:rsidRDefault="007C4D54" w:rsidP="001508C8">
                  <w:pPr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（里程碑）</w:t>
                  </w:r>
                </w:p>
              </w:tc>
              <w:tc>
                <w:tcPr>
                  <w:tcW w:w="2957" w:type="dxa"/>
                </w:tcPr>
                <w:p w14:paraId="725D87A6" w14:textId="77777777" w:rsidR="007C4D54" w:rsidRDefault="007C4D54" w:rsidP="001508C8">
                  <w:pPr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FF1DD2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计划</w:t>
                  </w:r>
                </w:p>
                <w:p w14:paraId="0929E571" w14:textId="77777777" w:rsidR="007C4D54" w:rsidRPr="00FF1DD2" w:rsidRDefault="007C4D54" w:rsidP="001508C8">
                  <w:pPr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FF1DD2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开始时间</w:t>
                  </w:r>
                </w:p>
              </w:tc>
              <w:tc>
                <w:tcPr>
                  <w:tcW w:w="2027" w:type="dxa"/>
                </w:tcPr>
                <w:p w14:paraId="2753D660" w14:textId="77777777" w:rsidR="007C4D54" w:rsidRDefault="007C4D54" w:rsidP="001508C8">
                  <w:pPr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FF1DD2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计划</w:t>
                  </w: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完成</w:t>
                  </w:r>
                  <w:r w:rsidRPr="00FF1DD2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时间</w:t>
                  </w:r>
                </w:p>
              </w:tc>
              <w:tc>
                <w:tcPr>
                  <w:tcW w:w="2355" w:type="dxa"/>
                </w:tcPr>
                <w:p w14:paraId="5653EECD" w14:textId="77777777" w:rsidR="007C4D54" w:rsidRPr="00FF1DD2" w:rsidRDefault="007C4D54" w:rsidP="001508C8">
                  <w:pPr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 w:rsidRPr="00703FAB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</w:rPr>
                    <w:t>已</w:t>
                  </w:r>
                  <w:r w:rsidRPr="004A47F8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</w:rPr>
                    <w:t>完成</w:t>
                  </w:r>
                  <w:r w:rsidRPr="004A47F8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</w:rPr>
                    <w:br/>
                    <w:t>百分比</w:t>
                  </w:r>
                </w:p>
              </w:tc>
            </w:tr>
            <w:tr w:rsidR="007C4D54" w:rsidRPr="00FF1DD2" w14:paraId="78EADB8E" w14:textId="77777777" w:rsidTr="001508C8">
              <w:trPr>
                <w:trHeight w:val="268"/>
                <w:jc w:val="center"/>
              </w:trPr>
              <w:tc>
                <w:tcPr>
                  <w:tcW w:w="2410" w:type="dxa"/>
                </w:tcPr>
                <w:p w14:paraId="41AABCF1" w14:textId="77777777" w:rsidR="007C4D54" w:rsidRPr="00FF1DD2" w:rsidRDefault="007C4D54" w:rsidP="001508C8">
                  <w:pPr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项目启动</w:t>
                  </w:r>
                </w:p>
              </w:tc>
              <w:tc>
                <w:tcPr>
                  <w:tcW w:w="2957" w:type="dxa"/>
                </w:tcPr>
                <w:p w14:paraId="4E1F48EF" w14:textId="77777777" w:rsidR="007C4D54" w:rsidRPr="00FF1DD2" w:rsidRDefault="007C4D54" w:rsidP="001508C8">
                  <w:pPr>
                    <w:jc w:val="center"/>
                    <w:rPr>
                      <w:rFonts w:ascii="Arial" w:hAnsi="Arial" w:cs="Arial"/>
                      <w:szCs w:val="21"/>
                    </w:rPr>
                  </w:pP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07"/>
                      <w:attr w:name="Month" w:val="12"/>
                      <w:attr w:name="Year" w:val="2009"/>
                    </w:smartTagPr>
                    <w:r>
                      <w:rPr>
                        <w:rFonts w:ascii="Arial" w:hAnsi="Arial" w:cs="Arial" w:hint="eastAsia"/>
                        <w:szCs w:val="21"/>
                      </w:rPr>
                      <w:t>2009</w:t>
                    </w:r>
                    <w:r>
                      <w:rPr>
                        <w:rFonts w:ascii="Arial" w:hAnsi="Arial" w:cs="Arial" w:hint="eastAsia"/>
                        <w:szCs w:val="21"/>
                      </w:rPr>
                      <w:t>年</w:t>
                    </w:r>
                    <w:r>
                      <w:rPr>
                        <w:rFonts w:ascii="Arial" w:hAnsi="Arial" w:cs="Arial" w:hint="eastAsia"/>
                        <w:szCs w:val="21"/>
                      </w:rPr>
                      <w:t>12</w:t>
                    </w:r>
                    <w:r>
                      <w:rPr>
                        <w:rFonts w:ascii="Arial" w:hAnsi="Arial" w:cs="Arial" w:hint="eastAsia"/>
                        <w:szCs w:val="21"/>
                      </w:rPr>
                      <w:t>月</w:t>
                    </w:r>
                    <w:r>
                      <w:rPr>
                        <w:rFonts w:ascii="Arial" w:hAnsi="Arial" w:cs="Arial" w:hint="eastAsia"/>
                        <w:szCs w:val="21"/>
                      </w:rPr>
                      <w:t>07</w:t>
                    </w:r>
                    <w:r>
                      <w:rPr>
                        <w:rFonts w:ascii="Arial" w:hAnsi="Arial" w:cs="Arial" w:hint="eastAsia"/>
                        <w:szCs w:val="21"/>
                      </w:rPr>
                      <w:t>日</w:t>
                    </w:r>
                  </w:smartTag>
                </w:p>
              </w:tc>
              <w:tc>
                <w:tcPr>
                  <w:tcW w:w="2027" w:type="dxa"/>
                </w:tcPr>
                <w:p w14:paraId="213DDB6F" w14:textId="77777777" w:rsidR="007C4D54" w:rsidRPr="00FF1DD2" w:rsidRDefault="007C4D54" w:rsidP="001508C8">
                  <w:pPr>
                    <w:jc w:val="center"/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 w:hint="eastAsia"/>
                      <w:szCs w:val="21"/>
                    </w:rPr>
                    <w:t>2009</w:t>
                  </w:r>
                  <w:r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12</w:t>
                  </w:r>
                  <w:r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>
                    <w:rPr>
                      <w:rFonts w:ascii="Arial" w:hAnsi="Arial" w:cs="Arial" w:hint="eastAsia"/>
                      <w:szCs w:val="21"/>
                    </w:rPr>
                    <w:t>07</w:t>
                  </w:r>
                  <w:r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2355" w:type="dxa"/>
                </w:tcPr>
                <w:p w14:paraId="5D17E64C" w14:textId="77777777" w:rsidR="007C4D54" w:rsidRPr="00FF1DD2" w:rsidRDefault="007C4D54" w:rsidP="001508C8">
                  <w:pPr>
                    <w:jc w:val="center"/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 w:hint="eastAsia"/>
                      <w:szCs w:val="21"/>
                    </w:rPr>
                    <w:t>100%</w:t>
                  </w:r>
                </w:p>
              </w:tc>
            </w:tr>
            <w:tr w:rsidR="007C4D54" w:rsidRPr="00FF1DD2" w14:paraId="087B43A3" w14:textId="77777777" w:rsidTr="001508C8">
              <w:trPr>
                <w:trHeight w:val="357"/>
                <w:jc w:val="center"/>
              </w:trPr>
              <w:tc>
                <w:tcPr>
                  <w:tcW w:w="2410" w:type="dxa"/>
                </w:tcPr>
                <w:p w14:paraId="64F5D0A4" w14:textId="77777777" w:rsidR="007C4D54" w:rsidRPr="00FF1DD2" w:rsidRDefault="007C4D54" w:rsidP="001508C8">
                  <w:pPr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需求分析</w:t>
                  </w:r>
                </w:p>
              </w:tc>
              <w:tc>
                <w:tcPr>
                  <w:tcW w:w="2957" w:type="dxa"/>
                </w:tcPr>
                <w:p w14:paraId="45521FBC" w14:textId="77777777" w:rsidR="007C4D54" w:rsidRPr="00FF1DD2" w:rsidRDefault="007C4D54" w:rsidP="001508C8">
                  <w:pPr>
                    <w:jc w:val="center"/>
                    <w:rPr>
                      <w:rFonts w:ascii="Arial" w:hAnsi="Arial" w:cs="Arial"/>
                      <w:szCs w:val="21"/>
                    </w:rPr>
                  </w:pP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07"/>
                      <w:attr w:name="Month" w:val="12"/>
                      <w:attr w:name="Year" w:val="2009"/>
                    </w:smartTagPr>
                    <w:r>
                      <w:rPr>
                        <w:rFonts w:ascii="Arial" w:hAnsi="Arial" w:cs="Arial" w:hint="eastAsia"/>
                        <w:szCs w:val="21"/>
                      </w:rPr>
                      <w:t>2009</w:t>
                    </w:r>
                    <w:r>
                      <w:rPr>
                        <w:rFonts w:ascii="Arial" w:hAnsi="Arial" w:cs="Arial" w:hint="eastAsia"/>
                        <w:szCs w:val="21"/>
                      </w:rPr>
                      <w:t>年</w:t>
                    </w:r>
                    <w:r>
                      <w:rPr>
                        <w:rFonts w:ascii="Arial" w:hAnsi="Arial" w:cs="Arial" w:hint="eastAsia"/>
                        <w:szCs w:val="21"/>
                      </w:rPr>
                      <w:t>12</w:t>
                    </w:r>
                    <w:r>
                      <w:rPr>
                        <w:rFonts w:ascii="Arial" w:hAnsi="Arial" w:cs="Arial" w:hint="eastAsia"/>
                        <w:szCs w:val="21"/>
                      </w:rPr>
                      <w:t>月</w:t>
                    </w:r>
                    <w:r>
                      <w:rPr>
                        <w:rFonts w:ascii="Arial" w:hAnsi="Arial" w:cs="Arial" w:hint="eastAsia"/>
                        <w:szCs w:val="21"/>
                      </w:rPr>
                      <w:t>07</w:t>
                    </w:r>
                    <w:r>
                      <w:rPr>
                        <w:rFonts w:ascii="Arial" w:hAnsi="Arial" w:cs="Arial" w:hint="eastAsia"/>
                        <w:szCs w:val="21"/>
                      </w:rPr>
                      <w:t>日</w:t>
                    </w:r>
                  </w:smartTag>
                </w:p>
              </w:tc>
              <w:tc>
                <w:tcPr>
                  <w:tcW w:w="2027" w:type="dxa"/>
                </w:tcPr>
                <w:p w14:paraId="7A98484F" w14:textId="77777777" w:rsidR="007C4D54" w:rsidRPr="00FF1DD2" w:rsidRDefault="007C4D54" w:rsidP="001508C8">
                  <w:pPr>
                    <w:jc w:val="center"/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 w:hint="eastAsia"/>
                      <w:szCs w:val="21"/>
                    </w:rPr>
                    <w:t>2009</w:t>
                  </w:r>
                  <w:r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12</w:t>
                  </w:r>
                  <w:r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>
                    <w:rPr>
                      <w:rFonts w:ascii="Arial" w:hAnsi="Arial" w:cs="Arial" w:hint="eastAsia"/>
                      <w:szCs w:val="21"/>
                    </w:rPr>
                    <w:t>07</w:t>
                  </w:r>
                  <w:r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2355" w:type="dxa"/>
                </w:tcPr>
                <w:p w14:paraId="3F1AF6CF" w14:textId="77777777" w:rsidR="007C4D54" w:rsidRPr="00FF1DD2" w:rsidRDefault="007C4D54" w:rsidP="001508C8">
                  <w:pPr>
                    <w:jc w:val="center"/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 w:hint="eastAsia"/>
                      <w:szCs w:val="21"/>
                    </w:rPr>
                    <w:t>100%</w:t>
                  </w:r>
                </w:p>
              </w:tc>
            </w:tr>
            <w:tr w:rsidR="007C4D54" w:rsidRPr="00FF1DD2" w14:paraId="108038EC" w14:textId="77777777" w:rsidTr="001508C8">
              <w:trPr>
                <w:trHeight w:val="277"/>
                <w:jc w:val="center"/>
              </w:trPr>
              <w:tc>
                <w:tcPr>
                  <w:tcW w:w="2410" w:type="dxa"/>
                </w:tcPr>
                <w:p w14:paraId="7BDE6EEC" w14:textId="77777777" w:rsidR="007C4D54" w:rsidRPr="00FF1DD2" w:rsidRDefault="007C4D54" w:rsidP="001508C8">
                  <w:pPr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设计</w:t>
                  </w:r>
                </w:p>
              </w:tc>
              <w:tc>
                <w:tcPr>
                  <w:tcW w:w="2957" w:type="dxa"/>
                </w:tcPr>
                <w:p w14:paraId="1F52421B" w14:textId="77777777" w:rsidR="007C4D54" w:rsidRPr="00FF1DD2" w:rsidRDefault="007C4D54" w:rsidP="001508C8">
                  <w:pPr>
                    <w:jc w:val="center"/>
                    <w:rPr>
                      <w:rFonts w:ascii="Arial" w:hAnsi="Arial" w:cs="Arial"/>
                      <w:szCs w:val="21"/>
                    </w:rPr>
                  </w:pP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14"/>
                      <w:attr w:name="Month" w:val="12"/>
                      <w:attr w:name="Year" w:val="2009"/>
                    </w:smartTagPr>
                    <w:r w:rsidRPr="00A86975">
                      <w:rPr>
                        <w:rFonts w:ascii="Arial" w:hAnsi="Arial" w:cs="Arial" w:hint="eastAsia"/>
                        <w:szCs w:val="21"/>
                      </w:rPr>
                      <w:t>2009</w:t>
                    </w:r>
                    <w:r w:rsidRPr="00A86975">
                      <w:rPr>
                        <w:rFonts w:ascii="Arial" w:hAnsi="Arial" w:cs="Arial" w:hint="eastAsia"/>
                        <w:szCs w:val="21"/>
                      </w:rPr>
                      <w:t>年</w:t>
                    </w:r>
                    <w:r w:rsidRPr="00A86975">
                      <w:rPr>
                        <w:rFonts w:ascii="Arial" w:hAnsi="Arial" w:cs="Arial" w:hint="eastAsia"/>
                        <w:szCs w:val="21"/>
                      </w:rPr>
                      <w:t>12</w:t>
                    </w:r>
                    <w:r w:rsidRPr="00A86975">
                      <w:rPr>
                        <w:rFonts w:ascii="Arial" w:hAnsi="Arial" w:cs="Arial" w:hint="eastAsia"/>
                        <w:szCs w:val="21"/>
                      </w:rPr>
                      <w:t>月</w:t>
                    </w:r>
                    <w:r w:rsidRPr="00A86975">
                      <w:rPr>
                        <w:rFonts w:ascii="Arial" w:hAnsi="Arial" w:cs="Arial" w:hint="eastAsia"/>
                        <w:szCs w:val="21"/>
                      </w:rPr>
                      <w:t>14</w:t>
                    </w:r>
                    <w:r w:rsidRPr="00A86975">
                      <w:rPr>
                        <w:rFonts w:ascii="Arial" w:hAnsi="Arial" w:cs="Arial" w:hint="eastAsia"/>
                        <w:szCs w:val="21"/>
                      </w:rPr>
                      <w:t>日</w:t>
                    </w:r>
                  </w:smartTag>
                </w:p>
              </w:tc>
              <w:tc>
                <w:tcPr>
                  <w:tcW w:w="2027" w:type="dxa"/>
                </w:tcPr>
                <w:p w14:paraId="31BECEB7" w14:textId="77777777" w:rsidR="007C4D54" w:rsidRPr="00FF1DD2" w:rsidRDefault="007C4D54" w:rsidP="001508C8">
                  <w:pPr>
                    <w:jc w:val="center"/>
                    <w:rPr>
                      <w:rFonts w:ascii="Arial" w:hAnsi="Arial" w:cs="Arial"/>
                      <w:szCs w:val="21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2009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12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14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2355" w:type="dxa"/>
                </w:tcPr>
                <w:p w14:paraId="000D1235" w14:textId="77777777" w:rsidR="007C4D54" w:rsidRPr="00FF1DD2" w:rsidRDefault="007C4D54" w:rsidP="001508C8">
                  <w:pPr>
                    <w:jc w:val="center"/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 w:hint="eastAsia"/>
                      <w:szCs w:val="21"/>
                    </w:rPr>
                    <w:t>100%</w:t>
                  </w:r>
                </w:p>
              </w:tc>
            </w:tr>
            <w:tr w:rsidR="007C4D54" w:rsidRPr="00FF1DD2" w14:paraId="0F6BCADF" w14:textId="77777777" w:rsidTr="001508C8">
              <w:trPr>
                <w:trHeight w:val="240"/>
                <w:jc w:val="center"/>
              </w:trPr>
              <w:tc>
                <w:tcPr>
                  <w:tcW w:w="2410" w:type="dxa"/>
                </w:tcPr>
                <w:p w14:paraId="22147C05" w14:textId="77777777" w:rsidR="007C4D54" w:rsidRDefault="007C4D54" w:rsidP="001508C8">
                  <w:pPr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编码</w:t>
                  </w:r>
                </w:p>
              </w:tc>
              <w:tc>
                <w:tcPr>
                  <w:tcW w:w="2957" w:type="dxa"/>
                </w:tcPr>
                <w:p w14:paraId="06E69B7D" w14:textId="77777777" w:rsidR="007C4D54" w:rsidRDefault="007C4D54" w:rsidP="001508C8">
                  <w:pPr>
                    <w:jc w:val="center"/>
                    <w:rPr>
                      <w:rFonts w:ascii="Arial" w:hAnsi="Arial" w:cs="Arial"/>
                      <w:szCs w:val="21"/>
                    </w:rPr>
                  </w:pP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14"/>
                      <w:attr w:name="Month" w:val="12"/>
                      <w:attr w:name="Year" w:val="2009"/>
                    </w:smartTagPr>
                    <w:r w:rsidRPr="00A86975">
                      <w:rPr>
                        <w:rFonts w:ascii="Arial" w:hAnsi="Arial" w:cs="Arial" w:hint="eastAsia"/>
                        <w:szCs w:val="21"/>
                      </w:rPr>
                      <w:t>2009</w:t>
                    </w:r>
                    <w:r w:rsidRPr="00A86975">
                      <w:rPr>
                        <w:rFonts w:ascii="Arial" w:hAnsi="Arial" w:cs="Arial" w:hint="eastAsia"/>
                        <w:szCs w:val="21"/>
                      </w:rPr>
                      <w:t>年</w:t>
                    </w:r>
                    <w:r w:rsidRPr="00A86975">
                      <w:rPr>
                        <w:rFonts w:ascii="Arial" w:hAnsi="Arial" w:cs="Arial" w:hint="eastAsia"/>
                        <w:szCs w:val="21"/>
                      </w:rPr>
                      <w:t>12</w:t>
                    </w:r>
                    <w:r w:rsidRPr="00A86975">
                      <w:rPr>
                        <w:rFonts w:ascii="Arial" w:hAnsi="Arial" w:cs="Arial" w:hint="eastAsia"/>
                        <w:szCs w:val="21"/>
                      </w:rPr>
                      <w:t>月</w:t>
                    </w:r>
                    <w:r w:rsidRPr="00A86975">
                      <w:rPr>
                        <w:rFonts w:ascii="Arial" w:hAnsi="Arial" w:cs="Arial" w:hint="eastAsia"/>
                        <w:szCs w:val="21"/>
                      </w:rPr>
                      <w:t>14</w:t>
                    </w:r>
                    <w:r w:rsidRPr="00A86975">
                      <w:rPr>
                        <w:rFonts w:ascii="Arial" w:hAnsi="Arial" w:cs="Arial" w:hint="eastAsia"/>
                        <w:szCs w:val="21"/>
                      </w:rPr>
                      <w:t>日</w:t>
                    </w:r>
                  </w:smartTag>
                </w:p>
              </w:tc>
              <w:tc>
                <w:tcPr>
                  <w:tcW w:w="2027" w:type="dxa"/>
                </w:tcPr>
                <w:p w14:paraId="57E7B947" w14:textId="77777777" w:rsidR="007C4D54" w:rsidRDefault="007C4D54" w:rsidP="001508C8">
                  <w:pPr>
                    <w:jc w:val="center"/>
                    <w:rPr>
                      <w:rFonts w:ascii="Arial" w:hAnsi="Arial" w:cs="Arial"/>
                      <w:szCs w:val="21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06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>
                    <w:rPr>
                      <w:rFonts w:ascii="Arial" w:hAnsi="Arial" w:cs="Arial" w:hint="eastAsia"/>
                      <w:szCs w:val="21"/>
                    </w:rPr>
                    <w:t>30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2355" w:type="dxa"/>
                </w:tcPr>
                <w:p w14:paraId="6FBBB716" w14:textId="77777777" w:rsidR="007C4D54" w:rsidRDefault="007C4D54" w:rsidP="001508C8">
                  <w:pPr>
                    <w:jc w:val="center"/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 w:hint="eastAsia"/>
                      <w:szCs w:val="21"/>
                    </w:rPr>
                    <w:t>100%</w:t>
                  </w:r>
                </w:p>
              </w:tc>
            </w:tr>
            <w:tr w:rsidR="007C4D54" w:rsidRPr="00FF1DD2" w14:paraId="3BFAE4B6" w14:textId="77777777" w:rsidTr="001508C8">
              <w:trPr>
                <w:trHeight w:val="343"/>
                <w:jc w:val="center"/>
              </w:trPr>
              <w:tc>
                <w:tcPr>
                  <w:tcW w:w="2410" w:type="dxa"/>
                </w:tcPr>
                <w:p w14:paraId="35527480" w14:textId="77777777" w:rsidR="007C4D54" w:rsidRPr="00FF1DD2" w:rsidRDefault="007C4D54" w:rsidP="001508C8">
                  <w:pPr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测试</w:t>
                  </w:r>
                </w:p>
              </w:tc>
              <w:tc>
                <w:tcPr>
                  <w:tcW w:w="2957" w:type="dxa"/>
                </w:tcPr>
                <w:p w14:paraId="374C21C6" w14:textId="77777777" w:rsidR="007C4D54" w:rsidRPr="00FF1DD2" w:rsidRDefault="007C4D54" w:rsidP="001508C8">
                  <w:pPr>
                    <w:jc w:val="center"/>
                    <w:rPr>
                      <w:rFonts w:ascii="Arial" w:hAnsi="Arial" w:cs="Arial"/>
                      <w:szCs w:val="21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06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>
                    <w:rPr>
                      <w:rFonts w:ascii="Arial" w:hAnsi="Arial" w:cs="Arial" w:hint="eastAsia"/>
                      <w:szCs w:val="21"/>
                    </w:rPr>
                    <w:t>31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2027" w:type="dxa"/>
                </w:tcPr>
                <w:p w14:paraId="7EB88982" w14:textId="77777777" w:rsidR="007C4D54" w:rsidRPr="00FF1DD2" w:rsidRDefault="007C4D54" w:rsidP="001508C8">
                  <w:pPr>
                    <w:jc w:val="center"/>
                    <w:rPr>
                      <w:rFonts w:ascii="Arial" w:hAnsi="Arial" w:cs="Arial"/>
                      <w:szCs w:val="21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8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>
                    <w:rPr>
                      <w:rFonts w:ascii="Arial" w:hAnsi="Arial" w:cs="Arial" w:hint="eastAsia"/>
                      <w:szCs w:val="21"/>
                    </w:rPr>
                    <w:t>31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2355" w:type="dxa"/>
                </w:tcPr>
                <w:p w14:paraId="0880459A" w14:textId="77777777" w:rsidR="007C4D54" w:rsidRPr="00FF1DD2" w:rsidRDefault="00E6369D" w:rsidP="001508C8">
                  <w:pPr>
                    <w:jc w:val="center"/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 w:hint="eastAsia"/>
                      <w:szCs w:val="21"/>
                    </w:rPr>
                    <w:t>10</w:t>
                  </w:r>
                  <w:r w:rsidR="007C4D54">
                    <w:rPr>
                      <w:rFonts w:ascii="Arial" w:hAnsi="Arial" w:cs="Arial" w:hint="eastAsia"/>
                      <w:szCs w:val="21"/>
                    </w:rPr>
                    <w:t>0%</w:t>
                  </w:r>
                </w:p>
              </w:tc>
            </w:tr>
            <w:tr w:rsidR="007C4D54" w:rsidRPr="00FF1DD2" w14:paraId="02707DA6" w14:textId="77777777" w:rsidTr="001508C8">
              <w:trPr>
                <w:trHeight w:val="278"/>
                <w:jc w:val="center"/>
              </w:trPr>
              <w:tc>
                <w:tcPr>
                  <w:tcW w:w="2410" w:type="dxa"/>
                </w:tcPr>
                <w:p w14:paraId="2324E3B3" w14:textId="77777777" w:rsidR="007C4D54" w:rsidRPr="00FF1DD2" w:rsidRDefault="007C4D54" w:rsidP="001508C8">
                  <w:pPr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发布</w:t>
                  </w:r>
                </w:p>
              </w:tc>
              <w:tc>
                <w:tcPr>
                  <w:tcW w:w="2957" w:type="dxa"/>
                </w:tcPr>
                <w:p w14:paraId="59400BBD" w14:textId="77777777" w:rsidR="007C4D54" w:rsidRPr="00FF1DD2" w:rsidRDefault="007C4D54" w:rsidP="001508C8">
                  <w:pPr>
                    <w:jc w:val="center"/>
                    <w:rPr>
                      <w:rFonts w:ascii="Arial" w:hAnsi="Arial" w:cs="Arial"/>
                      <w:szCs w:val="21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09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>
                    <w:rPr>
                      <w:rFonts w:ascii="Arial" w:hAnsi="Arial" w:cs="Arial" w:hint="eastAsia"/>
                      <w:szCs w:val="21"/>
                    </w:rPr>
                    <w:t>01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2027" w:type="dxa"/>
                </w:tcPr>
                <w:p w14:paraId="090F36F8" w14:textId="77777777" w:rsidR="007C4D54" w:rsidRPr="00FF1DD2" w:rsidRDefault="00E6369D" w:rsidP="00E6369D">
                  <w:pPr>
                    <w:jc w:val="center"/>
                    <w:rPr>
                      <w:rFonts w:ascii="Arial" w:hAnsi="Arial" w:cs="Arial"/>
                      <w:szCs w:val="21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9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>
                    <w:rPr>
                      <w:rFonts w:ascii="Arial" w:hAnsi="Arial" w:cs="Arial" w:hint="eastAsia"/>
                      <w:szCs w:val="21"/>
                    </w:rPr>
                    <w:t>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2355" w:type="dxa"/>
                </w:tcPr>
                <w:p w14:paraId="27BC6B63" w14:textId="77777777" w:rsidR="007C4D54" w:rsidRPr="00FF1DD2" w:rsidRDefault="00E6369D" w:rsidP="001508C8">
                  <w:pPr>
                    <w:jc w:val="center"/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 w:hint="eastAsia"/>
                      <w:szCs w:val="21"/>
                    </w:rPr>
                    <w:t>100%</w:t>
                  </w:r>
                </w:p>
              </w:tc>
            </w:tr>
          </w:tbl>
          <w:p w14:paraId="30910420" w14:textId="77777777" w:rsidR="007C4D54" w:rsidRPr="00567C88" w:rsidRDefault="007C4D54" w:rsidP="001508C8">
            <w:pPr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C4D54" w:rsidRPr="00D200F6" w14:paraId="321BCAA0" w14:textId="77777777" w:rsidTr="001508C8">
        <w:trPr>
          <w:trHeight w:val="1196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A774E32" w14:textId="77777777" w:rsidR="007C4D54" w:rsidRPr="00737943" w:rsidRDefault="007C4D54" w:rsidP="001508C8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上</w:t>
            </w:r>
            <w:r w:rsidRPr="00330E26">
              <w:rPr>
                <w:rFonts w:ascii="Arial" w:hAnsi="Arial" w:cs="Arial" w:hint="eastAsia"/>
                <w:b/>
                <w:szCs w:val="21"/>
              </w:rPr>
              <w:t>周</w:t>
            </w:r>
            <w:r>
              <w:rPr>
                <w:rFonts w:ascii="Arial" w:hAnsi="Arial" w:cs="Arial" w:hint="eastAsia"/>
                <w:b/>
                <w:szCs w:val="21"/>
              </w:rPr>
              <w:t>已</w:t>
            </w:r>
            <w:r w:rsidRPr="00330E26">
              <w:rPr>
                <w:rFonts w:ascii="Arial" w:hAnsi="Arial" w:cs="Arial" w:hint="eastAsia"/>
                <w:b/>
                <w:szCs w:val="21"/>
              </w:rPr>
              <w:t>完成</w:t>
            </w:r>
            <w:r>
              <w:rPr>
                <w:rFonts w:ascii="Arial" w:hAnsi="Arial" w:cs="Arial" w:hint="eastAsia"/>
                <w:b/>
                <w:szCs w:val="21"/>
              </w:rPr>
              <w:t>任务</w:t>
            </w:r>
            <w:r w:rsidRPr="00330E26">
              <w:rPr>
                <w:rFonts w:ascii="Arial" w:hAnsi="Arial" w:cs="Arial" w:hint="eastAsia"/>
                <w:b/>
                <w:szCs w:val="21"/>
              </w:rPr>
              <w:t>：</w:t>
            </w:r>
            <w:r w:rsidRPr="00737943">
              <w:rPr>
                <w:rFonts w:ascii="宋体" w:hAnsi="宋体" w:hint="eastAsia"/>
                <w:szCs w:val="21"/>
              </w:rPr>
              <w:t xml:space="preserve"> </w:t>
            </w:r>
          </w:p>
          <w:tbl>
            <w:tblPr>
              <w:tblW w:w="9815" w:type="dxa"/>
              <w:tblLayout w:type="fixed"/>
              <w:tblLook w:val="04A0" w:firstRow="1" w:lastRow="0" w:firstColumn="1" w:lastColumn="0" w:noHBand="0" w:noVBand="1"/>
            </w:tblPr>
            <w:tblGrid>
              <w:gridCol w:w="1248"/>
              <w:gridCol w:w="2552"/>
              <w:gridCol w:w="2126"/>
              <w:gridCol w:w="2126"/>
              <w:gridCol w:w="992"/>
              <w:gridCol w:w="771"/>
            </w:tblGrid>
            <w:tr w:rsidR="007C4D54" w:rsidRPr="004A47F8" w14:paraId="338C0830" w14:textId="77777777" w:rsidTr="00427618">
              <w:trPr>
                <w:trHeight w:val="570"/>
              </w:trPr>
              <w:tc>
                <w:tcPr>
                  <w:tcW w:w="1248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vAlign w:val="bottom"/>
                </w:tcPr>
                <w:p w14:paraId="0DFF97AE" w14:textId="77777777" w:rsidR="007C4D54" w:rsidRPr="004A47F8" w:rsidRDefault="007C4D54" w:rsidP="001508C8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2"/>
                    </w:rPr>
                  </w:pPr>
                  <w:r w:rsidRPr="00703FAB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</w:rPr>
                    <w:t>资源名称</w:t>
                  </w:r>
                </w:p>
              </w:tc>
              <w:tc>
                <w:tcPr>
                  <w:tcW w:w="2552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</w:tcPr>
                <w:p w14:paraId="216A9494" w14:textId="77777777" w:rsidR="007C4D54" w:rsidRPr="004A47F8" w:rsidRDefault="007C4D54" w:rsidP="001508C8">
                  <w:pPr>
                    <w:widowControl/>
                    <w:jc w:val="left"/>
                    <w:rPr>
                      <w:rFonts w:ascii="宋体" w:hAnsi="宋体" w:cs="宋体"/>
                      <w:b/>
                      <w:bCs/>
                      <w:kern w:val="0"/>
                      <w:sz w:val="22"/>
                    </w:rPr>
                  </w:pPr>
                  <w:r w:rsidRPr="004A47F8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</w:rPr>
                    <w:t>名称</w:t>
                  </w:r>
                </w:p>
              </w:tc>
              <w:tc>
                <w:tcPr>
                  <w:tcW w:w="212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</w:tcPr>
                <w:p w14:paraId="10D2A53F" w14:textId="77777777" w:rsidR="007C4D54" w:rsidRPr="004A47F8" w:rsidRDefault="007C4D54" w:rsidP="001508C8">
                  <w:pPr>
                    <w:widowControl/>
                    <w:jc w:val="left"/>
                    <w:rPr>
                      <w:rFonts w:ascii="宋体" w:hAnsi="宋体" w:cs="宋体"/>
                      <w:b/>
                      <w:bCs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</w:rPr>
                    <w:t>计划</w:t>
                  </w:r>
                  <w:r w:rsidRPr="004A47F8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</w:rPr>
                    <w:t>开始时间</w:t>
                  </w:r>
                </w:p>
              </w:tc>
              <w:tc>
                <w:tcPr>
                  <w:tcW w:w="212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vAlign w:val="bottom"/>
                </w:tcPr>
                <w:p w14:paraId="7C1A0D31" w14:textId="77777777" w:rsidR="007C4D54" w:rsidRPr="004A47F8" w:rsidRDefault="007C4D54" w:rsidP="001508C8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2"/>
                    </w:rPr>
                  </w:pPr>
                  <w:r w:rsidRPr="004A47F8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</w:rPr>
                    <w:t>完成时间</w:t>
                  </w:r>
                </w:p>
              </w:tc>
              <w:tc>
                <w:tcPr>
                  <w:tcW w:w="99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vAlign w:val="bottom"/>
                </w:tcPr>
                <w:p w14:paraId="0E79108F" w14:textId="77777777" w:rsidR="007C4D54" w:rsidRPr="004A47F8" w:rsidRDefault="007C4D54" w:rsidP="001508C8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2"/>
                    </w:rPr>
                  </w:pPr>
                  <w:r w:rsidRPr="00703FAB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</w:rPr>
                    <w:t>已</w:t>
                  </w:r>
                  <w:r w:rsidRPr="004A47F8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</w:rPr>
                    <w:t>完成</w:t>
                  </w:r>
                  <w:r w:rsidRPr="004A47F8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</w:rPr>
                    <w:br/>
                    <w:t>百分比</w:t>
                  </w:r>
                </w:p>
              </w:tc>
              <w:tc>
                <w:tcPr>
                  <w:tcW w:w="77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EECE1"/>
                  <w:noWrap/>
                  <w:vAlign w:val="bottom"/>
                </w:tcPr>
                <w:p w14:paraId="557CE5E3" w14:textId="77777777" w:rsidR="007C4D54" w:rsidRPr="004A47F8" w:rsidRDefault="007C4D54" w:rsidP="001508C8">
                  <w:pPr>
                    <w:widowControl/>
                    <w:jc w:val="left"/>
                    <w:rPr>
                      <w:rFonts w:ascii="宋体" w:hAnsi="宋体" w:cs="宋体"/>
                      <w:b/>
                      <w:bCs/>
                      <w:kern w:val="0"/>
                      <w:sz w:val="22"/>
                    </w:rPr>
                  </w:pPr>
                  <w:r w:rsidRPr="004A47F8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</w:rPr>
                    <w:t>备注</w:t>
                  </w:r>
                </w:p>
              </w:tc>
            </w:tr>
            <w:tr w:rsidR="007C4D54" w:rsidRPr="00703FAB" w14:paraId="175834FC" w14:textId="77777777" w:rsidTr="00427618">
              <w:trPr>
                <w:trHeight w:val="505"/>
              </w:trPr>
              <w:tc>
                <w:tcPr>
                  <w:tcW w:w="124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E22E14C" w14:textId="77777777" w:rsidR="007C4D54" w:rsidRDefault="007C4D54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喻建华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3EF194" w14:textId="77777777" w:rsidR="007C4D54" w:rsidRDefault="00427618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427618">
                    <w:rPr>
                      <w:rFonts w:ascii="宋体" w:hAnsi="宋体" w:cs="宋体" w:hint="eastAsia"/>
                      <w:b/>
                      <w:kern w:val="0"/>
                      <w:sz w:val="22"/>
                    </w:rPr>
                    <w:t>绩效</w:t>
                  </w: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：申诉</w:t>
                  </w:r>
                </w:p>
                <w:p w14:paraId="3B29DB81" w14:textId="22F858EC" w:rsidR="00427618" w:rsidRDefault="00427618" w:rsidP="00B4365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427618">
                    <w:rPr>
                      <w:rFonts w:ascii="宋体" w:hAnsi="宋体" w:cs="宋体" w:hint="eastAsia"/>
                      <w:b/>
                      <w:kern w:val="0"/>
                      <w:sz w:val="22"/>
                    </w:rPr>
                    <w:t>考勤</w:t>
                  </w: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：</w:t>
                  </w:r>
                  <w:r w:rsidR="00B43652">
                    <w:rPr>
                      <w:rFonts w:ascii="宋体" w:hAnsi="宋体" w:cs="宋体" w:hint="eastAsia"/>
                      <w:kern w:val="0"/>
                      <w:sz w:val="22"/>
                    </w:rPr>
                    <w:t>性能优化</w:t>
                  </w:r>
                  <w:r w:rsidR="00B43652">
                    <w:rPr>
                      <w:rFonts w:ascii="宋体" w:hAnsi="宋体" w:cs="宋体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FD6B4DC" w14:textId="78C8ED11" w:rsidR="007C4D54" w:rsidRPr="00703FAB" w:rsidRDefault="0049335C" w:rsidP="00427618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 w:rsidR="00427618">
                    <w:rPr>
                      <w:rFonts w:ascii="Arial" w:hAnsi="Arial" w:cs="Arial" w:hint="eastAsia"/>
                      <w:szCs w:val="21"/>
                    </w:rPr>
                    <w:t>11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 w:rsidR="00427618">
                    <w:rPr>
                      <w:rFonts w:ascii="Arial" w:hAnsi="Arial" w:cs="Arial" w:hint="eastAsia"/>
                      <w:szCs w:val="21"/>
                    </w:rPr>
                    <w:t>15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E54352" w14:textId="67409DB4" w:rsidR="007C4D54" w:rsidRPr="00703FAB" w:rsidRDefault="0049335C" w:rsidP="00427618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 w:rsidR="00427618">
                    <w:rPr>
                      <w:rFonts w:ascii="Arial" w:hAnsi="Arial" w:cs="Arial" w:hint="eastAsia"/>
                      <w:szCs w:val="21"/>
                    </w:rPr>
                    <w:t>11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>
                    <w:rPr>
                      <w:rFonts w:ascii="Arial" w:hAnsi="Arial" w:cs="Arial" w:hint="eastAsia"/>
                      <w:szCs w:val="21"/>
                    </w:rPr>
                    <w:t>1</w:t>
                  </w:r>
                  <w:r w:rsidR="00427618">
                    <w:rPr>
                      <w:rFonts w:ascii="Arial" w:hAnsi="Arial" w:cs="Arial" w:hint="eastAsia"/>
                      <w:szCs w:val="21"/>
                    </w:rPr>
                    <w:t>5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54941B" w14:textId="77777777" w:rsidR="007C4D54" w:rsidRPr="004A47F8" w:rsidRDefault="007C4D54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100%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FC29843" w14:textId="77777777" w:rsidR="007C4D54" w:rsidRPr="00703FAB" w:rsidRDefault="007C4D54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</w:p>
              </w:tc>
            </w:tr>
            <w:tr w:rsidR="00427618" w:rsidRPr="004A47F8" w14:paraId="7623488D" w14:textId="77777777" w:rsidTr="00427618">
              <w:trPr>
                <w:trHeight w:val="285"/>
              </w:trPr>
              <w:tc>
                <w:tcPr>
                  <w:tcW w:w="124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2566C82" w14:textId="77777777" w:rsidR="00427618" w:rsidRPr="00F3767B" w:rsidRDefault="00427618" w:rsidP="001508C8">
                  <w:pPr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刘建兴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88DA871" w14:textId="61C183D5" w:rsidR="00427618" w:rsidRDefault="00B43652" w:rsidP="00B4365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公文发布中指定发布人的设置；</w:t>
                  </w:r>
                  <w:r w:rsidR="00427618">
                    <w:rPr>
                      <w:rFonts w:ascii="宋体" w:hAnsi="宋体" w:cs="宋体" w:hint="eastAsia"/>
                      <w:kern w:val="0"/>
                      <w:sz w:val="22"/>
                    </w:rPr>
                    <w:t>自定义权限</w:t>
                  </w: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（除修改操作其他都已完成）</w:t>
                  </w:r>
                  <w:r w:rsidR="00427618">
                    <w:rPr>
                      <w:rFonts w:ascii="宋体" w:hAnsi="宋体" w:cs="宋体" w:hint="eastAsia"/>
                      <w:kern w:val="0"/>
                      <w:sz w:val="22"/>
                    </w:rPr>
                    <w:t>；</w:t>
                  </w: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性能优化</w:t>
                  </w:r>
                  <w:r>
                    <w:rPr>
                      <w:rFonts w:ascii="宋体" w:hAnsi="宋体" w:cs="宋体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D1C76A1" w14:textId="77777777" w:rsidR="00427618" w:rsidRPr="00703FAB" w:rsidRDefault="00427618" w:rsidP="00AC4F71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11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>
                    <w:rPr>
                      <w:rFonts w:ascii="Arial" w:hAnsi="Arial" w:cs="Arial" w:hint="eastAsia"/>
                      <w:szCs w:val="21"/>
                    </w:rPr>
                    <w:t>15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950E1B" w14:textId="77777777" w:rsidR="00427618" w:rsidRPr="00703FAB" w:rsidRDefault="00427618" w:rsidP="00AC4F71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11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>
                    <w:rPr>
                      <w:rFonts w:ascii="Arial" w:hAnsi="Arial" w:cs="Arial" w:hint="eastAsia"/>
                      <w:szCs w:val="21"/>
                    </w:rPr>
                    <w:t>15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C4B1833" w14:textId="77FF476E" w:rsidR="00427618" w:rsidRPr="004A47F8" w:rsidRDefault="00AE1D28" w:rsidP="00AE1D2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100%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7EC0FB4" w14:textId="77777777" w:rsidR="00427618" w:rsidRPr="004A47F8" w:rsidRDefault="00427618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</w:p>
              </w:tc>
            </w:tr>
            <w:tr w:rsidR="00427618" w:rsidRPr="004A47F8" w14:paraId="5D4D58C4" w14:textId="77777777" w:rsidTr="00427618">
              <w:trPr>
                <w:trHeight w:val="285"/>
              </w:trPr>
              <w:tc>
                <w:tcPr>
                  <w:tcW w:w="124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2A33319" w14:textId="77777777" w:rsidR="00427618" w:rsidRDefault="00427618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吴伟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DC1D54" w14:textId="286D3E76" w:rsidR="00B43652" w:rsidRDefault="00427618" w:rsidP="00B4365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427618">
                    <w:rPr>
                      <w:rFonts w:ascii="宋体" w:hAnsi="宋体" w:cs="宋体" w:hint="eastAsia"/>
                      <w:b/>
                      <w:kern w:val="0"/>
                      <w:sz w:val="22"/>
                    </w:rPr>
                    <w:t>绩效</w:t>
                  </w: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：</w:t>
                  </w:r>
                  <w:r w:rsidR="00B43652">
                    <w:rPr>
                      <w:rFonts w:ascii="宋体" w:hAnsi="宋体" w:cs="宋体" w:hint="eastAsia"/>
                      <w:kern w:val="0"/>
                      <w:sz w:val="22"/>
                    </w:rPr>
                    <w:t>权限过滤；</w:t>
                  </w:r>
                </w:p>
                <w:p w14:paraId="09EC12E3" w14:textId="020207BE" w:rsidR="00DB5349" w:rsidRDefault="00DB5349" w:rsidP="00B4365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社保导入等bug处理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03E11A" w14:textId="77777777" w:rsidR="00427618" w:rsidRPr="00703FAB" w:rsidRDefault="00427618" w:rsidP="00AC4F71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11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>
                    <w:rPr>
                      <w:rFonts w:ascii="Arial" w:hAnsi="Arial" w:cs="Arial" w:hint="eastAsia"/>
                      <w:szCs w:val="21"/>
                    </w:rPr>
                    <w:t>15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02E031" w14:textId="77777777" w:rsidR="00427618" w:rsidRPr="00703FAB" w:rsidRDefault="00427618" w:rsidP="00AC4F71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11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>
                    <w:rPr>
                      <w:rFonts w:ascii="Arial" w:hAnsi="Arial" w:cs="Arial" w:hint="eastAsia"/>
                      <w:szCs w:val="21"/>
                    </w:rPr>
                    <w:t>15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25FB7EE" w14:textId="7DF97D31" w:rsidR="00427618" w:rsidRPr="00703FAB" w:rsidRDefault="00AE1D28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100%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D1FF02A" w14:textId="77777777" w:rsidR="00427618" w:rsidRPr="004A47F8" w:rsidRDefault="00427618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</w:p>
              </w:tc>
            </w:tr>
            <w:tr w:rsidR="00427618" w:rsidRPr="004A47F8" w14:paraId="4A0AF8B0" w14:textId="77777777" w:rsidTr="00427618">
              <w:trPr>
                <w:trHeight w:val="285"/>
              </w:trPr>
              <w:tc>
                <w:tcPr>
                  <w:tcW w:w="124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B534B6A" w14:textId="77777777" w:rsidR="00427618" w:rsidRDefault="00427618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 xml:space="preserve">刘锦 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5811725" w14:textId="5945332C" w:rsidR="00427618" w:rsidRDefault="00427618" w:rsidP="00B43652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代理</w:t>
                  </w:r>
                  <w:r w:rsidR="00B43652">
                    <w:rPr>
                      <w:rFonts w:ascii="宋体" w:hAnsi="宋体" w:cs="宋体" w:hint="eastAsia"/>
                      <w:kern w:val="0"/>
                      <w:sz w:val="22"/>
                    </w:rPr>
                    <w:t>完善</w:t>
                  </w: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；</w:t>
                  </w:r>
                  <w:r w:rsidR="00B43652">
                    <w:rPr>
                      <w:rFonts w:ascii="宋体" w:hAnsi="宋体" w:cs="宋体" w:hint="eastAsia"/>
                      <w:kern w:val="0"/>
                      <w:sz w:val="22"/>
                    </w:rPr>
                    <w:t>性能优化；等bug 修改</w:t>
                  </w:r>
                  <w:r w:rsidR="00DB5349">
                    <w:rPr>
                      <w:rFonts w:ascii="宋体" w:hAnsi="宋体" w:cs="宋体" w:hint="eastAsia"/>
                      <w:kern w:val="0"/>
                      <w:sz w:val="22"/>
                    </w:rPr>
                    <w:t>;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B2570A" w14:textId="77777777" w:rsidR="00427618" w:rsidRPr="00703FAB" w:rsidRDefault="00427618" w:rsidP="00AC4F71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11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>
                    <w:rPr>
                      <w:rFonts w:ascii="Arial" w:hAnsi="Arial" w:cs="Arial" w:hint="eastAsia"/>
                      <w:szCs w:val="21"/>
                    </w:rPr>
                    <w:t>15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61D1031" w14:textId="77777777" w:rsidR="00427618" w:rsidRPr="00703FAB" w:rsidRDefault="00427618" w:rsidP="00AC4F71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11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>
                    <w:rPr>
                      <w:rFonts w:ascii="Arial" w:hAnsi="Arial" w:cs="Arial" w:hint="eastAsia"/>
                      <w:szCs w:val="21"/>
                    </w:rPr>
                    <w:t>15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02E791" w14:textId="77777777" w:rsidR="00427618" w:rsidRDefault="00427618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100%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E7A6F41" w14:textId="77777777" w:rsidR="00427618" w:rsidRPr="004A47F8" w:rsidRDefault="00427618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</w:p>
              </w:tc>
            </w:tr>
            <w:tr w:rsidR="00427618" w:rsidRPr="004A47F8" w14:paraId="3D17F634" w14:textId="77777777" w:rsidTr="00427618">
              <w:trPr>
                <w:trHeight w:val="285"/>
              </w:trPr>
              <w:tc>
                <w:tcPr>
                  <w:tcW w:w="124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1F35D3E" w14:textId="0EF5E8B7" w:rsidR="00427618" w:rsidRDefault="00B43652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吴鹏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4CDD2E" w14:textId="6EF76A7A" w:rsidR="00427618" w:rsidRPr="00DB5349" w:rsidRDefault="00B43652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考勤Excel导入bug修改、公共假期bug修改；自定义权限；性能优化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32ADC40" w14:textId="77777777" w:rsidR="00427618" w:rsidRPr="00703FAB" w:rsidRDefault="00427618" w:rsidP="00AC4F71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11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>
                    <w:rPr>
                      <w:rFonts w:ascii="Arial" w:hAnsi="Arial" w:cs="Arial" w:hint="eastAsia"/>
                      <w:szCs w:val="21"/>
                    </w:rPr>
                    <w:t>15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B723B82" w14:textId="77777777" w:rsidR="00427618" w:rsidRPr="00703FAB" w:rsidRDefault="00427618" w:rsidP="00AC4F71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11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>
                    <w:rPr>
                      <w:rFonts w:ascii="Arial" w:hAnsi="Arial" w:cs="Arial" w:hint="eastAsia"/>
                      <w:szCs w:val="21"/>
                    </w:rPr>
                    <w:t>15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861DAB1" w14:textId="54177040" w:rsidR="00427618" w:rsidRDefault="00AE1D28" w:rsidP="00542B0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100%</w:t>
                  </w:r>
                </w:p>
              </w:tc>
              <w:tc>
                <w:tcPr>
                  <w:tcW w:w="77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D0FAACA" w14:textId="77777777" w:rsidR="00427618" w:rsidRPr="004A47F8" w:rsidRDefault="00427618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</w:p>
              </w:tc>
            </w:tr>
          </w:tbl>
          <w:p w14:paraId="5983D8AA" w14:textId="77777777" w:rsidR="007C4D54" w:rsidRPr="00F05DF8" w:rsidRDefault="007C4D54" w:rsidP="001508C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7C4D54" w:rsidRPr="001666F8" w14:paraId="07B4C749" w14:textId="77777777" w:rsidTr="001508C8">
        <w:trPr>
          <w:trHeight w:val="1038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1FEF" w14:textId="77777777" w:rsidR="007C4D54" w:rsidRDefault="007C4D54" w:rsidP="001508C8">
            <w:pPr>
              <w:rPr>
                <w:rFonts w:ascii="Arial" w:hAnsi="Arial" w:cs="Arial"/>
                <w:b/>
                <w:bCs/>
                <w:szCs w:val="21"/>
              </w:rPr>
            </w:pPr>
          </w:p>
          <w:p w14:paraId="7D8AFC6C" w14:textId="77777777" w:rsidR="007C4D54" w:rsidRDefault="007C4D54" w:rsidP="001508C8">
            <w:pPr>
              <w:rPr>
                <w:rFonts w:ascii="Arial" w:hAnsi="Arial" w:cs="Arial"/>
                <w:b/>
                <w:bCs/>
                <w:szCs w:val="21"/>
              </w:rPr>
            </w:pPr>
          </w:p>
          <w:p w14:paraId="5802AAF4" w14:textId="77777777" w:rsidR="007C4D54" w:rsidRDefault="007C4D54" w:rsidP="001508C8">
            <w:pPr>
              <w:rPr>
                <w:rFonts w:ascii="Arial" w:hAnsi="Arial" w:cs="Arial"/>
                <w:b/>
                <w:bCs/>
                <w:szCs w:val="21"/>
              </w:rPr>
            </w:pPr>
          </w:p>
          <w:p w14:paraId="06ABE213" w14:textId="77777777" w:rsidR="007C4D54" w:rsidRDefault="007C4D54" w:rsidP="001508C8">
            <w:pPr>
              <w:rPr>
                <w:rFonts w:ascii="Arial" w:hAnsi="Arial" w:cs="Arial"/>
                <w:b/>
                <w:bCs/>
                <w:szCs w:val="21"/>
              </w:rPr>
            </w:pPr>
          </w:p>
          <w:p w14:paraId="0B0CA02A" w14:textId="77777777" w:rsidR="007C4D54" w:rsidRDefault="007C4D54" w:rsidP="001508C8">
            <w:pPr>
              <w:rPr>
                <w:rFonts w:ascii="Arial" w:hAnsi="Arial" w:cs="Arial"/>
                <w:b/>
                <w:bCs/>
                <w:szCs w:val="21"/>
              </w:rPr>
            </w:pPr>
          </w:p>
          <w:p w14:paraId="7E6913A4" w14:textId="77777777" w:rsidR="007C4D54" w:rsidRDefault="007C4D54" w:rsidP="001508C8">
            <w:pPr>
              <w:rPr>
                <w:rFonts w:ascii="Arial" w:hAnsi="Arial" w:cs="Arial"/>
                <w:b/>
                <w:bCs/>
                <w:szCs w:val="21"/>
              </w:rPr>
            </w:pPr>
          </w:p>
          <w:p w14:paraId="2023771C" w14:textId="77777777" w:rsidR="007C4D54" w:rsidRPr="00330E26" w:rsidRDefault="007C4D54" w:rsidP="001508C8">
            <w:pPr>
              <w:numPr>
                <w:ilvl w:val="0"/>
                <w:numId w:val="1"/>
              </w:numPr>
              <w:rPr>
                <w:rFonts w:ascii="楷体_GB2312" w:hAnsi="宋体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本</w:t>
            </w:r>
            <w:r w:rsidRPr="00330E26">
              <w:rPr>
                <w:rFonts w:ascii="Arial" w:hAnsi="Arial" w:cs="Arial"/>
                <w:b/>
                <w:bCs/>
                <w:szCs w:val="21"/>
              </w:rPr>
              <w:t>周</w:t>
            </w:r>
            <w:r>
              <w:rPr>
                <w:rFonts w:ascii="Arial" w:hAnsi="Arial" w:cs="Arial" w:hint="eastAsia"/>
                <w:b/>
                <w:bCs/>
                <w:szCs w:val="21"/>
              </w:rPr>
              <w:t>任务</w:t>
            </w:r>
            <w:r w:rsidRPr="00330E26">
              <w:rPr>
                <w:rFonts w:ascii="Arial" w:hAnsi="Arial" w:cs="Arial"/>
                <w:b/>
                <w:bCs/>
                <w:szCs w:val="21"/>
              </w:rPr>
              <w:t>计划：</w:t>
            </w:r>
          </w:p>
          <w:tbl>
            <w:tblPr>
              <w:tblW w:w="9753" w:type="dxa"/>
              <w:tblLayout w:type="fixed"/>
              <w:tblLook w:val="04A0" w:firstRow="1" w:lastRow="0" w:firstColumn="1" w:lastColumn="0" w:noHBand="0" w:noVBand="1"/>
            </w:tblPr>
            <w:tblGrid>
              <w:gridCol w:w="1248"/>
              <w:gridCol w:w="3544"/>
              <w:gridCol w:w="1417"/>
              <w:gridCol w:w="1276"/>
              <w:gridCol w:w="1134"/>
              <w:gridCol w:w="1134"/>
            </w:tblGrid>
            <w:tr w:rsidR="007C4D54" w:rsidRPr="00703FAB" w14:paraId="7DBCDE94" w14:textId="77777777" w:rsidTr="001508C8">
              <w:trPr>
                <w:trHeight w:val="570"/>
              </w:trPr>
              <w:tc>
                <w:tcPr>
                  <w:tcW w:w="1248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vAlign w:val="bottom"/>
                </w:tcPr>
                <w:p w14:paraId="0B9D42AB" w14:textId="77777777" w:rsidR="007C4D54" w:rsidRPr="004A47F8" w:rsidRDefault="007C4D54" w:rsidP="001508C8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2"/>
                    </w:rPr>
                  </w:pPr>
                  <w:r w:rsidRPr="00703FAB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</w:rPr>
                    <w:t>资源名称</w:t>
                  </w:r>
                </w:p>
              </w:tc>
              <w:tc>
                <w:tcPr>
                  <w:tcW w:w="3544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</w:tcPr>
                <w:p w14:paraId="2B135744" w14:textId="77777777" w:rsidR="007C4D54" w:rsidRPr="00703FAB" w:rsidRDefault="007C4D54" w:rsidP="001508C8">
                  <w:pPr>
                    <w:widowControl/>
                    <w:jc w:val="left"/>
                    <w:rPr>
                      <w:rFonts w:ascii="宋体" w:hAnsi="宋体" w:cs="宋体"/>
                      <w:b/>
                      <w:bCs/>
                      <w:kern w:val="0"/>
                      <w:sz w:val="22"/>
                    </w:rPr>
                  </w:pPr>
                  <w:r w:rsidRPr="00703FAB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</w:rPr>
                    <w:t>名称</w:t>
                  </w:r>
                </w:p>
              </w:tc>
              <w:tc>
                <w:tcPr>
                  <w:tcW w:w="141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noWrap/>
                  <w:vAlign w:val="bottom"/>
                </w:tcPr>
                <w:p w14:paraId="20078793" w14:textId="77777777" w:rsidR="007C4D54" w:rsidRPr="00703FAB" w:rsidRDefault="007C4D54" w:rsidP="001508C8">
                  <w:pPr>
                    <w:widowControl/>
                    <w:jc w:val="left"/>
                    <w:rPr>
                      <w:rFonts w:ascii="宋体" w:hAnsi="宋体" w:cs="宋体"/>
                      <w:b/>
                      <w:bCs/>
                      <w:kern w:val="0"/>
                      <w:sz w:val="22"/>
                    </w:rPr>
                  </w:pPr>
                  <w:r w:rsidRPr="00703FAB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</w:rPr>
                    <w:t>开始时间</w:t>
                  </w:r>
                </w:p>
              </w:tc>
              <w:tc>
                <w:tcPr>
                  <w:tcW w:w="127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vAlign w:val="bottom"/>
                </w:tcPr>
                <w:p w14:paraId="5BE8CAE6" w14:textId="77777777" w:rsidR="007C4D54" w:rsidRPr="00703FAB" w:rsidRDefault="007C4D54" w:rsidP="001508C8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</w:rPr>
                    <w:t>计划</w:t>
                  </w:r>
                  <w:r w:rsidRPr="00703FAB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</w:rPr>
                    <w:t>完成时间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EECE1"/>
                  <w:vAlign w:val="bottom"/>
                </w:tcPr>
                <w:p w14:paraId="0CBCB1C0" w14:textId="77777777" w:rsidR="007C4D54" w:rsidRPr="00703FAB" w:rsidRDefault="007C4D54" w:rsidP="001508C8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2"/>
                    </w:rPr>
                  </w:pPr>
                  <w:r w:rsidRPr="00703FAB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</w:rPr>
                    <w:t>已完成</w:t>
                  </w:r>
                  <w:r w:rsidRPr="00703FAB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</w:rPr>
                    <w:br/>
                    <w:t>百分比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EECE1"/>
                  <w:noWrap/>
                  <w:vAlign w:val="bottom"/>
                </w:tcPr>
                <w:p w14:paraId="3DFBBE35" w14:textId="77777777" w:rsidR="007C4D54" w:rsidRPr="00703FAB" w:rsidRDefault="007C4D54" w:rsidP="001508C8">
                  <w:pPr>
                    <w:widowControl/>
                    <w:jc w:val="left"/>
                    <w:rPr>
                      <w:rFonts w:ascii="宋体" w:hAnsi="宋体" w:cs="宋体"/>
                      <w:b/>
                      <w:bCs/>
                      <w:kern w:val="0"/>
                      <w:sz w:val="22"/>
                    </w:rPr>
                  </w:pPr>
                  <w:r w:rsidRPr="00703FAB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</w:rPr>
                    <w:t>备注</w:t>
                  </w:r>
                </w:p>
              </w:tc>
            </w:tr>
            <w:tr w:rsidR="007C4D54" w:rsidRPr="00703FAB" w14:paraId="19F95289" w14:textId="77777777" w:rsidTr="001508C8">
              <w:trPr>
                <w:trHeight w:val="285"/>
              </w:trPr>
              <w:tc>
                <w:tcPr>
                  <w:tcW w:w="124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1B3C01C" w14:textId="77777777" w:rsidR="007C4D54" w:rsidRDefault="007C4D54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lastRenderedPageBreak/>
                    <w:t>喻建华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DDE509" w14:textId="5C4B4130" w:rsidR="007C4D54" w:rsidRDefault="009448CE" w:rsidP="009448C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1，将所有的功能模块都验证一遍,2，修改本次测试的bug；3，加上服务关闭的功能，,4加上</w:t>
                  </w:r>
                  <w:r>
                    <w:rPr>
                      <w:rFonts w:ascii="宋体" w:hAnsi="宋体" w:cs="宋体"/>
                      <w:kern w:val="0"/>
                      <w:sz w:val="22"/>
                    </w:rPr>
                    <w:t>Base From</w:t>
                  </w: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页面继承；5，对当前操作按钮先禁用，操作完成之后再启用（</w:t>
                  </w:r>
                  <w:r w:rsidR="00424DA9">
                    <w:rPr>
                      <w:rFonts w:ascii="宋体" w:hAnsi="宋体" w:cs="宋体" w:hint="eastAsia"/>
                      <w:kern w:val="0"/>
                      <w:sz w:val="22"/>
                    </w:rPr>
                    <w:t>按以上任务完成进度情况再解决</w:t>
                  </w: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）</w:t>
                  </w:r>
                  <w:r w:rsidR="00424DA9">
                    <w:rPr>
                      <w:rFonts w:ascii="宋体" w:hAnsi="宋体" w:cs="宋体" w:hint="eastAsia"/>
                      <w:kern w:val="0"/>
                      <w:sz w:val="22"/>
                    </w:rPr>
                    <w:t>6，代码统一规范（待办任务）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6A87592" w14:textId="4A243BAC" w:rsidR="007C4D54" w:rsidRPr="00703FAB" w:rsidRDefault="007C4D54" w:rsidP="00424DA9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 w:rsidR="00DA5CA0">
                    <w:rPr>
                      <w:rFonts w:ascii="Arial" w:hAnsi="Arial" w:cs="Arial" w:hint="eastAsia"/>
                      <w:szCs w:val="21"/>
                    </w:rPr>
                    <w:t>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 w:rsidR="00424DA9">
                    <w:rPr>
                      <w:rFonts w:ascii="Arial" w:hAnsi="Arial" w:cs="Arial" w:hint="eastAsia"/>
                      <w:szCs w:val="21"/>
                    </w:rPr>
                    <w:t>25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B319B6" w14:textId="368044C3" w:rsidR="007C4D54" w:rsidRPr="00703FAB" w:rsidRDefault="007C4D54" w:rsidP="00424DA9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 w:rsidR="00DA5CA0">
                    <w:rPr>
                      <w:rFonts w:ascii="Arial" w:hAnsi="Arial" w:cs="Arial" w:hint="eastAsia"/>
                      <w:szCs w:val="21"/>
                    </w:rPr>
                    <w:t>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 w:rsidR="00424DA9">
                    <w:rPr>
                      <w:rFonts w:ascii="Arial" w:hAnsi="Arial" w:cs="Arial" w:hint="eastAsia"/>
                      <w:szCs w:val="21"/>
                    </w:rPr>
                    <w:t>29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CEE3363" w14:textId="77777777" w:rsidR="007C4D54" w:rsidRPr="004A47F8" w:rsidRDefault="007C4D54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9360F65" w14:textId="77777777" w:rsidR="007C4D54" w:rsidRPr="00703FAB" w:rsidRDefault="007C4D54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</w:p>
              </w:tc>
            </w:tr>
            <w:tr w:rsidR="00DA5CA0" w:rsidRPr="00703FAB" w14:paraId="081EE253" w14:textId="77777777" w:rsidTr="001508C8">
              <w:trPr>
                <w:trHeight w:val="285"/>
              </w:trPr>
              <w:tc>
                <w:tcPr>
                  <w:tcW w:w="124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CE01821" w14:textId="77777777" w:rsidR="00DA5CA0" w:rsidRDefault="00DA5CA0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吴鹏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C0A72F9" w14:textId="4109D328" w:rsidR="00DA5CA0" w:rsidRDefault="00424DA9" w:rsidP="005C50E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1，将所有的功能模块都验证一遍,2，修改本次测试的bug；3，加上服务关闭的功能，,4加上</w:t>
                  </w:r>
                  <w:r>
                    <w:rPr>
                      <w:rFonts w:ascii="宋体" w:hAnsi="宋体" w:cs="宋体"/>
                      <w:kern w:val="0"/>
                      <w:sz w:val="22"/>
                    </w:rPr>
                    <w:t>Base From</w:t>
                  </w: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页面继承；5，对当前操作按钮先禁用，操作完成之后再启用（按以上任务完成进度情况再解决）6，代码统一规范（待办任务）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96943FD" w14:textId="60462E1A" w:rsidR="00DA5CA0" w:rsidRPr="00703FAB" w:rsidRDefault="00DA5CA0" w:rsidP="00424DA9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 w:rsidR="00424DA9">
                    <w:rPr>
                      <w:rFonts w:ascii="Arial" w:hAnsi="Arial" w:cs="Arial" w:hint="eastAsia"/>
                      <w:szCs w:val="21"/>
                    </w:rPr>
                    <w:t>25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0B280EE" w14:textId="3232D735" w:rsidR="00DA5CA0" w:rsidRPr="00703FAB" w:rsidRDefault="00DA5CA0" w:rsidP="00424DA9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 w:rsidR="00424DA9">
                    <w:rPr>
                      <w:rFonts w:ascii="Arial" w:hAnsi="Arial" w:cs="Arial" w:hint="eastAsia"/>
                      <w:szCs w:val="21"/>
                    </w:rPr>
                    <w:t>29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B08F11D" w14:textId="77777777" w:rsidR="00DA5CA0" w:rsidRPr="004A47F8" w:rsidRDefault="00DA5CA0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116F0C1" w14:textId="77777777" w:rsidR="00DA5CA0" w:rsidRPr="00703FAB" w:rsidRDefault="00DA5CA0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</w:p>
              </w:tc>
            </w:tr>
            <w:tr w:rsidR="00DA5CA0" w:rsidRPr="00703FAB" w14:paraId="3C9C1676" w14:textId="77777777" w:rsidTr="001508C8">
              <w:trPr>
                <w:trHeight w:val="285"/>
              </w:trPr>
              <w:tc>
                <w:tcPr>
                  <w:tcW w:w="124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3DD4533" w14:textId="77777777" w:rsidR="00DA5CA0" w:rsidRDefault="00DA5CA0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吴伟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B46E18" w14:textId="7A397FEC" w:rsidR="00DA5CA0" w:rsidRPr="00703FAB" w:rsidRDefault="00424DA9" w:rsidP="001508C8">
                  <w:pPr>
                    <w:widowControl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1，将所有的功能模块都验证一遍,2，修改本次测试的bug；3，加上服务关闭的功能，,4加上</w:t>
                  </w:r>
                  <w:r>
                    <w:rPr>
                      <w:rFonts w:ascii="宋体" w:hAnsi="宋体" w:cs="宋体"/>
                      <w:kern w:val="0"/>
                      <w:sz w:val="22"/>
                    </w:rPr>
                    <w:t>Base From</w:t>
                  </w: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页面继承；5，对当前操作按钮先禁用，操作完成之后再启用（按以上任务完成进度情况再解决）6，代码统一规范（待办任务）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92831C6" w14:textId="1B9246E3" w:rsidR="00DA5CA0" w:rsidRPr="00703FAB" w:rsidRDefault="00DA5CA0" w:rsidP="00424DA9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 w:rsidR="00424DA9">
                    <w:rPr>
                      <w:rFonts w:ascii="Arial" w:hAnsi="Arial" w:cs="Arial" w:hint="eastAsia"/>
                      <w:szCs w:val="21"/>
                    </w:rPr>
                    <w:t>25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673DC3A" w14:textId="1DBDE2F7" w:rsidR="00DA5CA0" w:rsidRPr="00703FAB" w:rsidRDefault="00424DA9" w:rsidP="00424DA9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Arial" w:hAnsi="Arial" w:cs="Arial" w:hint="eastAsia"/>
                      <w:szCs w:val="21"/>
                    </w:rPr>
                    <w:t>29</w:t>
                  </w:r>
                  <w:r w:rsidR="00DA5CA0"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D45E7C" w14:textId="77777777" w:rsidR="00DA5CA0" w:rsidRPr="004A47F8" w:rsidRDefault="00DA5CA0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F39847A" w14:textId="77777777" w:rsidR="00DA5CA0" w:rsidRPr="00703FAB" w:rsidRDefault="00DA5CA0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</w:p>
              </w:tc>
            </w:tr>
            <w:tr w:rsidR="00DA5CA0" w:rsidRPr="00703FAB" w14:paraId="4F535976" w14:textId="77777777" w:rsidTr="001508C8">
              <w:trPr>
                <w:trHeight w:val="285"/>
              </w:trPr>
              <w:tc>
                <w:tcPr>
                  <w:tcW w:w="124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B16740C" w14:textId="77777777" w:rsidR="00DA5CA0" w:rsidRDefault="00DA5CA0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 xml:space="preserve">刘建兴 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76EDFA1" w14:textId="55D1396A" w:rsidR="00DA5CA0" w:rsidRDefault="00424DA9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1，将所有的功能模块都验证一遍,2，修改本次测试的bug；3，加上服务关闭的功能，,4加上</w:t>
                  </w:r>
                  <w:r>
                    <w:rPr>
                      <w:rFonts w:ascii="宋体" w:hAnsi="宋体" w:cs="宋体"/>
                      <w:kern w:val="0"/>
                      <w:sz w:val="22"/>
                    </w:rPr>
                    <w:t>Base From</w:t>
                  </w: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页面继承；5，对当前操作按钮先禁用，操作完成之后再启用（按以上任务完成进度情况再解决）6，代码统一规范（待办任务）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3C0216" w14:textId="3342F2FF" w:rsidR="00DA5CA0" w:rsidRPr="00703FAB" w:rsidRDefault="00DA5CA0" w:rsidP="00424DA9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 w:rsidR="00424DA9">
                    <w:rPr>
                      <w:rFonts w:ascii="Arial" w:hAnsi="Arial" w:cs="Arial" w:hint="eastAsia"/>
                      <w:szCs w:val="21"/>
                    </w:rPr>
                    <w:t>25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D042A6" w14:textId="6BE98AF6" w:rsidR="00DA5CA0" w:rsidRPr="00703FAB" w:rsidRDefault="00DA5CA0" w:rsidP="00424DA9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 w:rsidR="00424DA9">
                    <w:rPr>
                      <w:rFonts w:ascii="Arial" w:hAnsi="Arial" w:cs="Arial" w:hint="eastAsia"/>
                      <w:szCs w:val="21"/>
                    </w:rPr>
                    <w:t>29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99A097" w14:textId="77777777" w:rsidR="00DA5CA0" w:rsidRPr="00703FAB" w:rsidRDefault="00DA5CA0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4B282DF" w14:textId="77777777" w:rsidR="00DA5CA0" w:rsidRPr="00703FAB" w:rsidRDefault="00DA5CA0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</w:p>
              </w:tc>
            </w:tr>
            <w:tr w:rsidR="00DA5CA0" w:rsidRPr="00703FAB" w14:paraId="2760CAA9" w14:textId="77777777" w:rsidTr="001508C8">
              <w:trPr>
                <w:trHeight w:val="285"/>
              </w:trPr>
              <w:tc>
                <w:tcPr>
                  <w:tcW w:w="124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B9BE366" w14:textId="77777777" w:rsidR="00DA5CA0" w:rsidRDefault="00DA5CA0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王玲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66FB099" w14:textId="1F44D297" w:rsidR="00DA5CA0" w:rsidRDefault="00DA5CA0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E46301A" w14:textId="2E4FAF7E" w:rsidR="00DA5CA0" w:rsidRPr="00703FAB" w:rsidRDefault="00DA5CA0" w:rsidP="00AC4F71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44C78C" w14:textId="420C36EF" w:rsidR="00DA5CA0" w:rsidRPr="00703FAB" w:rsidRDefault="00DA5CA0" w:rsidP="00DA5CA0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1A81284" w14:textId="77777777" w:rsidR="00DA5CA0" w:rsidRPr="00703FAB" w:rsidRDefault="00DA5CA0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7DAFE75" w14:textId="77777777" w:rsidR="00DA5CA0" w:rsidRPr="00703FAB" w:rsidRDefault="00DA5CA0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</w:p>
              </w:tc>
            </w:tr>
            <w:tr w:rsidR="00DA5CA0" w:rsidRPr="00703FAB" w14:paraId="71F15132" w14:textId="77777777" w:rsidTr="001508C8">
              <w:trPr>
                <w:trHeight w:val="285"/>
              </w:trPr>
              <w:tc>
                <w:tcPr>
                  <w:tcW w:w="124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74B8E7C" w14:textId="78B5412C" w:rsidR="00DA5CA0" w:rsidRDefault="00AE3E9F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刘锦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8A603C3" w14:textId="63C599AB" w:rsidR="00DA5CA0" w:rsidRDefault="00424DA9" w:rsidP="00EB67F3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1，将所有的功能模块都验证一遍,2，修改本次测试的bug；3，加上服务关闭的功能，,4加上</w:t>
                  </w:r>
                  <w:r>
                    <w:rPr>
                      <w:rFonts w:ascii="宋体" w:hAnsi="宋体" w:cs="宋体"/>
                      <w:kern w:val="0"/>
                      <w:sz w:val="22"/>
                    </w:rPr>
                    <w:t>Base From</w:t>
                  </w:r>
                  <w:r>
                    <w:rPr>
                      <w:rFonts w:ascii="宋体" w:hAnsi="宋体" w:cs="宋体" w:hint="eastAsia"/>
                      <w:kern w:val="0"/>
                      <w:sz w:val="22"/>
                    </w:rPr>
                    <w:t>页面继承；5，对当前操作按钮先禁用，操作完成之后再启用（按以上任务完成进度情况再解决）6，代码统一规范（待办任务）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D6FD61D" w14:textId="2B97CF46" w:rsidR="00DA5CA0" w:rsidRPr="00703FAB" w:rsidRDefault="00DA5CA0" w:rsidP="00424DA9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 w:rsidR="00424DA9">
                    <w:rPr>
                      <w:rFonts w:ascii="Arial" w:hAnsi="Arial" w:cs="Arial" w:hint="eastAsia"/>
                      <w:szCs w:val="21"/>
                    </w:rPr>
                    <w:t>25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006C5C0" w14:textId="24DA14C5" w:rsidR="00DA5CA0" w:rsidRPr="00703FAB" w:rsidRDefault="00DA5CA0" w:rsidP="00424DA9">
                  <w:pPr>
                    <w:widowControl/>
                    <w:jc w:val="right"/>
                    <w:rPr>
                      <w:rFonts w:ascii="宋体" w:hAnsi="宋体" w:cs="宋体"/>
                      <w:kern w:val="0"/>
                      <w:sz w:val="22"/>
                    </w:rPr>
                  </w:pPr>
                  <w:r w:rsidRPr="00A86975">
                    <w:rPr>
                      <w:rFonts w:ascii="Arial" w:hAnsi="Arial" w:cs="Arial" w:hint="eastAsia"/>
                      <w:szCs w:val="21"/>
                    </w:rPr>
                    <w:t>2010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年</w:t>
                  </w:r>
                  <w:r>
                    <w:rPr>
                      <w:rFonts w:ascii="Arial" w:hAnsi="Arial" w:cs="Arial" w:hint="eastAsia"/>
                      <w:szCs w:val="21"/>
                    </w:rPr>
                    <w:t>10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月</w:t>
                  </w:r>
                  <w:r>
                    <w:rPr>
                      <w:rFonts w:ascii="Arial" w:hAnsi="Arial" w:cs="Arial" w:hint="eastAsia"/>
                      <w:szCs w:val="21"/>
                    </w:rPr>
                    <w:t>2</w:t>
                  </w:r>
                  <w:r w:rsidR="00424DA9">
                    <w:rPr>
                      <w:rFonts w:ascii="Arial" w:hAnsi="Arial" w:cs="Arial" w:hint="eastAsia"/>
                      <w:szCs w:val="21"/>
                    </w:rPr>
                    <w:t>9</w:t>
                  </w:r>
                  <w:r w:rsidRPr="00A86975">
                    <w:rPr>
                      <w:rFonts w:ascii="Arial" w:hAnsi="Arial" w:cs="Arial" w:hint="eastAsia"/>
                      <w:szCs w:val="21"/>
                    </w:rPr>
                    <w:t>日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EDCF8FF" w14:textId="77777777" w:rsidR="00DA5CA0" w:rsidRPr="00703FAB" w:rsidRDefault="00DA5CA0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E49027E" w14:textId="77777777" w:rsidR="00DA5CA0" w:rsidRPr="00703FAB" w:rsidRDefault="00DA5CA0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2"/>
                    </w:rPr>
                  </w:pPr>
                </w:p>
              </w:tc>
            </w:tr>
          </w:tbl>
          <w:p w14:paraId="51C4D88F" w14:textId="77777777" w:rsidR="007C4D54" w:rsidRPr="00D547E7" w:rsidRDefault="007C4D54" w:rsidP="001508C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7C4D54" w:rsidRPr="00A643DA" w14:paraId="1F6ACCC5" w14:textId="77777777" w:rsidTr="001508C8">
        <w:trPr>
          <w:trHeight w:val="1021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14:paraId="3D4DED1F" w14:textId="77777777" w:rsidR="007C4D54" w:rsidRPr="00330E26" w:rsidRDefault="007C4D54" w:rsidP="001508C8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Cs w:val="21"/>
              </w:rPr>
            </w:pPr>
            <w:r w:rsidRPr="00330E26">
              <w:rPr>
                <w:rFonts w:ascii="Arial" w:hAnsi="Arial" w:cs="Arial" w:hint="eastAsia"/>
                <w:b/>
                <w:szCs w:val="21"/>
              </w:rPr>
              <w:lastRenderedPageBreak/>
              <w:t>存在的问题及</w:t>
            </w:r>
            <w:r w:rsidRPr="00330E26">
              <w:rPr>
                <w:rFonts w:ascii="Arial" w:hAnsi="Arial" w:cs="Arial"/>
                <w:b/>
                <w:szCs w:val="21"/>
              </w:rPr>
              <w:t>解决措施</w:t>
            </w:r>
          </w:p>
          <w:tbl>
            <w:tblPr>
              <w:tblW w:w="9300" w:type="dxa"/>
              <w:tblLayout w:type="fixed"/>
              <w:tblLook w:val="04A0" w:firstRow="1" w:lastRow="0" w:firstColumn="1" w:lastColumn="0" w:noHBand="0" w:noVBand="1"/>
            </w:tblPr>
            <w:tblGrid>
              <w:gridCol w:w="860"/>
              <w:gridCol w:w="2500"/>
              <w:gridCol w:w="1320"/>
              <w:gridCol w:w="1380"/>
              <w:gridCol w:w="3240"/>
            </w:tblGrid>
            <w:tr w:rsidR="007C4D54" w:rsidRPr="00703FAB" w14:paraId="5412CB49" w14:textId="77777777" w:rsidTr="001508C8">
              <w:trPr>
                <w:trHeight w:val="540"/>
              </w:trPr>
              <w:tc>
                <w:tcPr>
                  <w:tcW w:w="86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18EA18A" w14:textId="77777777" w:rsidR="007C4D54" w:rsidRPr="00703FAB" w:rsidRDefault="007C4D54" w:rsidP="001508C8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703FAB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25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7D81ED3" w14:textId="77777777" w:rsidR="007C4D54" w:rsidRPr="00703FAB" w:rsidRDefault="007C4D54" w:rsidP="001508C8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703FAB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  <w:t>问题描述</w:t>
                  </w:r>
                </w:p>
              </w:tc>
              <w:tc>
                <w:tcPr>
                  <w:tcW w:w="13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9234984" w14:textId="77777777" w:rsidR="007C4D54" w:rsidRPr="00703FAB" w:rsidRDefault="007C4D54" w:rsidP="001508C8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703FAB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  <w:t>发现日期</w:t>
                  </w:r>
                </w:p>
              </w:tc>
              <w:tc>
                <w:tcPr>
                  <w:tcW w:w="13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9C7FDA8" w14:textId="77777777" w:rsidR="007C4D54" w:rsidRPr="00703FAB" w:rsidRDefault="007C4D54" w:rsidP="001508C8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703FAB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  <w:t>严重级别</w:t>
                  </w:r>
                  <w:r w:rsidRPr="00703FAB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  <w:br/>
                    <w:t>H/M/L</w:t>
                  </w:r>
                </w:p>
              </w:tc>
              <w:tc>
                <w:tcPr>
                  <w:tcW w:w="32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85AF26A" w14:textId="77777777" w:rsidR="007C4D54" w:rsidRPr="00703FAB" w:rsidRDefault="007C4D54" w:rsidP="001508C8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703FAB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  <w:t>解决措施</w:t>
                  </w:r>
                </w:p>
              </w:tc>
            </w:tr>
            <w:tr w:rsidR="007C4D54" w:rsidRPr="00703FAB" w14:paraId="6800A315" w14:textId="77777777" w:rsidTr="001508C8">
              <w:trPr>
                <w:trHeight w:val="240"/>
              </w:trPr>
              <w:tc>
                <w:tcPr>
                  <w:tcW w:w="8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00D963E" w14:textId="77777777" w:rsidR="007C4D54" w:rsidRPr="00703FAB" w:rsidRDefault="007C4D54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703FAB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　</w:t>
                  </w: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449C9D9" w14:textId="5FBCF91B" w:rsidR="007C4D54" w:rsidRPr="00703FAB" w:rsidRDefault="000F51E5" w:rsidP="004D4C9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Excel数据导入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D1774E" w14:textId="558B8278" w:rsidR="007C4D54" w:rsidRPr="00703FAB" w:rsidRDefault="007C4D54" w:rsidP="000F51E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703FAB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　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2010/</w:t>
                  </w:r>
                  <w:r w:rsidR="000F51E5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10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/</w:t>
                  </w:r>
                  <w:r w:rsidR="000F51E5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1</w:t>
                  </w:r>
                  <w:r w:rsidR="00841185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DAAD46" w14:textId="77777777" w:rsidR="007C4D54" w:rsidRPr="00703FAB" w:rsidRDefault="007C4D54" w:rsidP="004D4C9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703FAB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　</w:t>
                  </w:r>
                  <w:r w:rsidR="004D4C9B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B362A45" w14:textId="77777777" w:rsidR="007C4D54" w:rsidRPr="00703FAB" w:rsidRDefault="004D4C9B" w:rsidP="001508C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正在寻找问题</w:t>
                  </w:r>
                </w:p>
              </w:tc>
            </w:tr>
          </w:tbl>
          <w:p w14:paraId="47583EB7" w14:textId="77777777" w:rsidR="007C4D54" w:rsidRPr="00844FF4" w:rsidRDefault="007C4D54" w:rsidP="001508C8">
            <w:pPr>
              <w:spacing w:line="360" w:lineRule="auto"/>
              <w:ind w:left="378"/>
              <w:rPr>
                <w:color w:val="000000"/>
                <w:szCs w:val="21"/>
              </w:rPr>
            </w:pPr>
          </w:p>
        </w:tc>
      </w:tr>
      <w:tr w:rsidR="007C4D54" w:rsidRPr="00A643DA" w14:paraId="0984D913" w14:textId="77777777" w:rsidTr="001508C8">
        <w:trPr>
          <w:trHeight w:val="1034"/>
          <w:jc w:val="center"/>
        </w:trPr>
        <w:tc>
          <w:tcPr>
            <w:tcW w:w="5000" w:type="pct"/>
            <w:gridSpan w:val="5"/>
            <w:vAlign w:val="center"/>
          </w:tcPr>
          <w:p w14:paraId="5F3E76AF" w14:textId="40B2FC8D" w:rsidR="007C4D54" w:rsidRPr="00330E26" w:rsidRDefault="00F42848" w:rsidP="001508C8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大家需统一完成的</w:t>
            </w:r>
          </w:p>
          <w:tbl>
            <w:tblPr>
              <w:tblW w:w="9300" w:type="dxa"/>
              <w:tblLayout w:type="fixed"/>
              <w:tblLook w:val="04A0" w:firstRow="1" w:lastRow="0" w:firstColumn="1" w:lastColumn="0" w:noHBand="0" w:noVBand="1"/>
            </w:tblPr>
            <w:tblGrid>
              <w:gridCol w:w="860"/>
              <w:gridCol w:w="7617"/>
              <w:gridCol w:w="823"/>
            </w:tblGrid>
            <w:tr w:rsidR="00106503" w:rsidRPr="00703FAB" w14:paraId="701E4BAB" w14:textId="77777777" w:rsidTr="00106503">
              <w:trPr>
                <w:trHeight w:val="540"/>
              </w:trPr>
              <w:tc>
                <w:tcPr>
                  <w:tcW w:w="86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5BFE99" w14:textId="77777777" w:rsidR="00106503" w:rsidRPr="00703FAB" w:rsidRDefault="00106503" w:rsidP="001508C8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703FAB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761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6432A6B" w14:textId="05BF3D64" w:rsidR="00106503" w:rsidRPr="00703FAB" w:rsidRDefault="00106503" w:rsidP="001508C8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703FAB"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  <w:t>描述</w:t>
                  </w:r>
                </w:p>
              </w:tc>
              <w:tc>
                <w:tcPr>
                  <w:tcW w:w="82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45A1D2E" w14:textId="2E0884CC" w:rsidR="00106503" w:rsidRPr="00703FAB" w:rsidRDefault="00106503" w:rsidP="00F42848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2"/>
                      <w:szCs w:val="22"/>
                    </w:rPr>
                    <w:t>备注</w:t>
                  </w:r>
                </w:p>
              </w:tc>
            </w:tr>
            <w:tr w:rsidR="00106503" w:rsidRPr="00703FAB" w14:paraId="394494C0" w14:textId="77777777" w:rsidTr="00106503">
              <w:trPr>
                <w:trHeight w:val="240"/>
              </w:trPr>
              <w:tc>
                <w:tcPr>
                  <w:tcW w:w="8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D6C8" w14:textId="77777777" w:rsidR="00106503" w:rsidRPr="00703FAB" w:rsidRDefault="00106503" w:rsidP="0043606F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703FAB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　</w:t>
                  </w: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CC193A5" w14:textId="00327EF8" w:rsidR="00106503" w:rsidRPr="00703FAB" w:rsidRDefault="00106503" w:rsidP="00F4284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703FAB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　</w:t>
                  </w:r>
                  <w:r w:rsidR="00835419">
                    <w:rPr>
                      <w:rFonts w:ascii="宋体" w:hAnsi="宋体" w:cs="宋体" w:hint="eastAsia"/>
                      <w:kern w:val="0"/>
                      <w:sz w:val="22"/>
                    </w:rPr>
                    <w:t>加上服务关闭的功能</w:t>
                  </w:r>
                </w:p>
              </w:tc>
              <w:tc>
                <w:tcPr>
                  <w:tcW w:w="82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CC5BB72" w14:textId="214C46FC" w:rsidR="00106503" w:rsidRPr="00703FAB" w:rsidRDefault="00106503" w:rsidP="00F4284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703FAB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　</w:t>
                  </w:r>
                  <w:r w:rsidRPr="00703FAB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14:paraId="660A6EAB" w14:textId="28B4ECB7" w:rsidR="00106503" w:rsidRPr="00703FAB" w:rsidRDefault="00106503" w:rsidP="0043606F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06503" w:rsidRPr="00703FAB" w14:paraId="2214631C" w14:textId="77777777" w:rsidTr="00106503">
              <w:trPr>
                <w:trHeight w:val="240"/>
              </w:trPr>
              <w:tc>
                <w:tcPr>
                  <w:tcW w:w="8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70B628B" w14:textId="77777777" w:rsidR="00106503" w:rsidRPr="00703FAB" w:rsidRDefault="00106503" w:rsidP="00EF2824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703FAB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lastRenderedPageBreak/>
                    <w:t xml:space="preserve">　</w:t>
                  </w: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AD02B57" w14:textId="1A1BEE68" w:rsidR="00106503" w:rsidRPr="00703FAB" w:rsidRDefault="00106503" w:rsidP="00F4284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703FAB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　</w:t>
                  </w:r>
                  <w:r w:rsidR="00BF44BB">
                    <w:rPr>
                      <w:rFonts w:ascii="宋体" w:hAnsi="宋体" w:cs="宋体" w:hint="eastAsia"/>
                      <w:kern w:val="0"/>
                      <w:sz w:val="22"/>
                    </w:rPr>
                    <w:t>加上</w:t>
                  </w:r>
                  <w:r w:rsidR="00BF44BB">
                    <w:rPr>
                      <w:rFonts w:ascii="宋体" w:hAnsi="宋体" w:cs="宋体"/>
                      <w:kern w:val="0"/>
                      <w:sz w:val="22"/>
                    </w:rPr>
                    <w:t>Base From</w:t>
                  </w:r>
                  <w:r w:rsidR="00BF44BB">
                    <w:rPr>
                      <w:rFonts w:ascii="宋体" w:hAnsi="宋体" w:cs="宋体" w:hint="eastAsia"/>
                      <w:kern w:val="0"/>
                      <w:sz w:val="22"/>
                    </w:rPr>
                    <w:t>页面继承</w:t>
                  </w:r>
                </w:p>
              </w:tc>
              <w:tc>
                <w:tcPr>
                  <w:tcW w:w="82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4696D0" w14:textId="6EF83050" w:rsidR="00106503" w:rsidRPr="00703FAB" w:rsidRDefault="00106503" w:rsidP="00F4284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703FAB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　　</w:t>
                  </w:r>
                </w:p>
              </w:tc>
            </w:tr>
            <w:tr w:rsidR="00106503" w:rsidRPr="00703FAB" w14:paraId="7FF91C5B" w14:textId="77777777" w:rsidTr="00106503">
              <w:trPr>
                <w:trHeight w:val="240"/>
              </w:trPr>
              <w:tc>
                <w:tcPr>
                  <w:tcW w:w="8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8DDDCC" w14:textId="77777777" w:rsidR="00106503" w:rsidRPr="00703FAB" w:rsidRDefault="00106503" w:rsidP="00AC4F7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703FAB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　</w:t>
                  </w: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6CACD3" w14:textId="4C7855C0" w:rsidR="00106503" w:rsidRPr="00703FAB" w:rsidRDefault="00106503" w:rsidP="00AC4F7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703FAB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　</w:t>
                  </w:r>
                  <w:r w:rsidR="00BF44BB">
                    <w:rPr>
                      <w:rFonts w:ascii="宋体" w:hAnsi="宋体" w:cs="宋体" w:hint="eastAsia"/>
                      <w:kern w:val="0"/>
                      <w:sz w:val="22"/>
                    </w:rPr>
                    <w:t>对当前操作按钮先禁用，操作完成之后再启用（按以上任务完成进度情况再解决）</w:t>
                  </w:r>
                </w:p>
              </w:tc>
              <w:tc>
                <w:tcPr>
                  <w:tcW w:w="82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C2EF1A6" w14:textId="77777777" w:rsidR="00106503" w:rsidRPr="00703FAB" w:rsidRDefault="00106503" w:rsidP="00F4284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06503" w:rsidRPr="00703FAB" w14:paraId="2246FE42" w14:textId="77777777" w:rsidTr="00106503">
              <w:trPr>
                <w:trHeight w:val="240"/>
              </w:trPr>
              <w:tc>
                <w:tcPr>
                  <w:tcW w:w="8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EC10E5" w14:textId="77777777" w:rsidR="00106503" w:rsidRPr="00703FAB" w:rsidRDefault="00106503" w:rsidP="00AC4F7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703FAB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　</w:t>
                  </w: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6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EBD12E3" w14:textId="228ECD41" w:rsidR="00106503" w:rsidRPr="00703FAB" w:rsidRDefault="00106503" w:rsidP="00AC4F7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703FAB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　</w:t>
                  </w:r>
                  <w:r w:rsidR="00BF44BB">
                    <w:rPr>
                      <w:rFonts w:ascii="宋体" w:hAnsi="宋体" w:cs="宋体" w:hint="eastAsia"/>
                      <w:kern w:val="0"/>
                      <w:sz w:val="22"/>
                    </w:rPr>
                    <w:t>代码统一规范（待办任务）</w:t>
                  </w:r>
                </w:p>
              </w:tc>
              <w:tc>
                <w:tcPr>
                  <w:tcW w:w="82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68A4A09" w14:textId="77777777" w:rsidR="00106503" w:rsidRPr="00703FAB" w:rsidRDefault="00106503" w:rsidP="00F4284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7250316B" w14:textId="77777777" w:rsidR="007C4D54" w:rsidRPr="004F1548" w:rsidRDefault="007C4D54" w:rsidP="001508C8">
            <w:pPr>
              <w:rPr>
                <w:rFonts w:ascii="Arial" w:hAnsi="Arial" w:cs="Arial"/>
                <w:szCs w:val="21"/>
              </w:rPr>
            </w:pPr>
          </w:p>
        </w:tc>
      </w:tr>
      <w:tr w:rsidR="007C4D54" w:rsidRPr="00A643DA" w14:paraId="65116438" w14:textId="77777777" w:rsidTr="001508C8">
        <w:trPr>
          <w:trHeight w:val="845"/>
          <w:jc w:val="center"/>
        </w:trPr>
        <w:tc>
          <w:tcPr>
            <w:tcW w:w="1248" w:type="pct"/>
            <w:gridSpan w:val="2"/>
            <w:vAlign w:val="center"/>
          </w:tcPr>
          <w:p w14:paraId="4888637A" w14:textId="77777777" w:rsidR="007C4D54" w:rsidRDefault="007C4D54" w:rsidP="001508C8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记录人（签名）：</w:t>
            </w:r>
          </w:p>
        </w:tc>
        <w:tc>
          <w:tcPr>
            <w:tcW w:w="490" w:type="pct"/>
            <w:vAlign w:val="center"/>
          </w:tcPr>
          <w:p w14:paraId="335D144A" w14:textId="0B4F1E67" w:rsidR="007C4D54" w:rsidRDefault="00BF44BB" w:rsidP="001508C8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刘锦</w:t>
            </w:r>
          </w:p>
        </w:tc>
        <w:tc>
          <w:tcPr>
            <w:tcW w:w="2011" w:type="pct"/>
            <w:vAlign w:val="center"/>
          </w:tcPr>
          <w:p w14:paraId="14E033FA" w14:textId="77777777" w:rsidR="007C4D54" w:rsidRDefault="007C4D54" w:rsidP="001508C8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记录时间：</w:t>
            </w:r>
            <w:r>
              <w:rPr>
                <w:rFonts w:ascii="Arial" w:hAnsi="Arial" w:cs="Arial" w:hint="eastAsia"/>
                <w:szCs w:val="21"/>
              </w:rPr>
              <w:t xml:space="preserve"> </w:t>
            </w:r>
          </w:p>
        </w:tc>
        <w:tc>
          <w:tcPr>
            <w:tcW w:w="1252" w:type="pct"/>
            <w:vAlign w:val="center"/>
          </w:tcPr>
          <w:p w14:paraId="7836B02B" w14:textId="243B5D1F" w:rsidR="007C4D54" w:rsidRDefault="007C4D54" w:rsidP="00BF44B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2010</w:t>
            </w:r>
            <w:r>
              <w:rPr>
                <w:rFonts w:ascii="Arial" w:hAnsi="Arial" w:cs="Arial" w:hint="eastAsia"/>
                <w:szCs w:val="21"/>
              </w:rPr>
              <w:t>年</w:t>
            </w:r>
            <w:r w:rsidR="000F51E5">
              <w:rPr>
                <w:rFonts w:ascii="Arial" w:hAnsi="Arial" w:cs="Arial" w:hint="eastAsia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月</w:t>
            </w:r>
            <w:r w:rsidR="00BF44BB">
              <w:rPr>
                <w:rFonts w:ascii="Arial" w:hAnsi="Arial" w:cs="Arial" w:hint="eastAsia"/>
                <w:szCs w:val="21"/>
              </w:rPr>
              <w:t>25</w:t>
            </w:r>
            <w:r>
              <w:rPr>
                <w:rFonts w:ascii="Arial" w:hAnsi="Arial" w:cs="Arial" w:hint="eastAsia"/>
                <w:szCs w:val="21"/>
              </w:rPr>
              <w:t>日</w:t>
            </w:r>
          </w:p>
        </w:tc>
      </w:tr>
    </w:tbl>
    <w:p w14:paraId="673EA942" w14:textId="77777777" w:rsidR="007C4D54" w:rsidRDefault="007C4D54" w:rsidP="007C4D54">
      <w:pPr>
        <w:spacing w:line="360" w:lineRule="auto"/>
        <w:rPr>
          <w:sz w:val="24"/>
        </w:rPr>
      </w:pPr>
    </w:p>
    <w:p w14:paraId="69F03EE9" w14:textId="77777777" w:rsidR="00674355" w:rsidRDefault="00674355"/>
    <w:sectPr w:rsidR="00674355" w:rsidSect="00AF3633">
      <w:headerReference w:type="default" r:id="rId8"/>
      <w:footerReference w:type="default" r:id="rId9"/>
      <w:pgSz w:w="11906" w:h="16838" w:code="9"/>
      <w:pgMar w:top="1134" w:right="1134" w:bottom="1134" w:left="616" w:header="851" w:footer="851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42984A" w14:textId="77777777" w:rsidR="00F60065" w:rsidRDefault="00F60065" w:rsidP="007C4D54">
      <w:r>
        <w:separator/>
      </w:r>
    </w:p>
  </w:endnote>
  <w:endnote w:type="continuationSeparator" w:id="0">
    <w:p w14:paraId="3E78DDE3" w14:textId="77777777" w:rsidR="00F60065" w:rsidRDefault="00F60065" w:rsidP="007C4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A2C89" w14:textId="77777777" w:rsidR="00A03804" w:rsidRDefault="00B61BD7" w:rsidP="00AF3633">
    <w:pPr>
      <w:pStyle w:val="a4"/>
      <w:wordWrap w:val="0"/>
      <w:jc w:val="right"/>
    </w:pPr>
    <w:r>
      <w:rPr>
        <w:rFonts w:ascii="宋体" w:hAnsi="宋体" w:hint="eastAsia"/>
      </w:rPr>
      <w:t xml:space="preserve">                                                      </w:t>
    </w:r>
    <w:r w:rsidRPr="00677FAD">
      <w:tab/>
      <w:t xml:space="preserve">Page </w:t>
    </w:r>
    <w:r w:rsidR="00247B8B" w:rsidRPr="00677FAD">
      <w:fldChar w:fldCharType="begin"/>
    </w:r>
    <w:r w:rsidRPr="00677FAD">
      <w:instrText xml:space="preserve"> PAGE </w:instrText>
    </w:r>
    <w:r w:rsidR="00247B8B" w:rsidRPr="00677FAD">
      <w:fldChar w:fldCharType="separate"/>
    </w:r>
    <w:r w:rsidR="004B2827">
      <w:rPr>
        <w:noProof/>
      </w:rPr>
      <w:t>1</w:t>
    </w:r>
    <w:r w:rsidR="00247B8B" w:rsidRPr="00677FAD">
      <w:fldChar w:fldCharType="end"/>
    </w:r>
    <w:r w:rsidRPr="00677FAD">
      <w:t xml:space="preserve"> of </w:t>
    </w:r>
    <w:r w:rsidR="00247B8B" w:rsidRPr="00677FAD">
      <w:fldChar w:fldCharType="begin"/>
    </w:r>
    <w:r w:rsidRPr="00677FAD">
      <w:instrText xml:space="preserve"> NUMPAGES </w:instrText>
    </w:r>
    <w:r w:rsidR="00247B8B" w:rsidRPr="00677FAD">
      <w:fldChar w:fldCharType="separate"/>
    </w:r>
    <w:r w:rsidR="004B2827">
      <w:rPr>
        <w:noProof/>
      </w:rPr>
      <w:t>3</w:t>
    </w:r>
    <w:r w:rsidR="00247B8B" w:rsidRPr="00677FA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2A564" w14:textId="77777777" w:rsidR="00F60065" w:rsidRDefault="00F60065" w:rsidP="007C4D54">
      <w:r>
        <w:separator/>
      </w:r>
    </w:p>
  </w:footnote>
  <w:footnote w:type="continuationSeparator" w:id="0">
    <w:p w14:paraId="03809ECF" w14:textId="77777777" w:rsidR="00F60065" w:rsidRDefault="00F60065" w:rsidP="007C4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EF302" w14:textId="77777777" w:rsidR="00A03804" w:rsidRDefault="00247B8B" w:rsidP="00330E26">
    <w:pPr>
      <w:pStyle w:val="a3"/>
      <w:jc w:val="right"/>
      <w:rPr>
        <w:rFonts w:ascii="宋体" w:hAnsi="宋体"/>
      </w:rPr>
    </w:pPr>
    <w:r>
      <w:fldChar w:fldCharType="begin"/>
    </w:r>
    <w:r w:rsidR="00863054">
      <w:instrText xml:space="preserve"> </w:instrText>
    </w:r>
    <w:r w:rsidR="00863054">
      <w:rPr>
        <w:rFonts w:hint="eastAsia"/>
      </w:rPr>
      <w:instrText xml:space="preserve">INCLUDEPICTURE  "D:\\SystemTemp\\Internet </w:instrText>
    </w:r>
    <w:r w:rsidR="00863054">
      <w:rPr>
        <w:rFonts w:hint="eastAsia"/>
      </w:rPr>
      <w:instrText>临时文件</w:instrText>
    </w:r>
    <w:r w:rsidR="00863054">
      <w:rPr>
        <w:rFonts w:hint="eastAsia"/>
      </w:rPr>
      <w:instrText>\\Local Settings\\Temp\\`}_%$BGIXZQZX`3N]ZAEN%E.jpg" \* MERGEFORMATINET</w:instrText>
    </w:r>
    <w:r w:rsidR="00863054">
      <w:instrText xml:space="preserve"> </w:instrText>
    </w:r>
    <w:r>
      <w:fldChar w:fldCharType="separate"/>
    </w:r>
    <w:r>
      <w:fldChar w:fldCharType="begin"/>
    </w:r>
    <w:r>
      <w:instrText xml:space="preserve"> </w:instrText>
    </w:r>
    <w:r>
      <w:rPr>
        <w:rFonts w:hint="eastAsia"/>
      </w:rPr>
      <w:instrText xml:space="preserve">INCLUDEPICTURE  "D:\\SystemTemp\\Internet </w:instrText>
    </w:r>
    <w:r>
      <w:rPr>
        <w:rFonts w:hint="eastAsia"/>
      </w:rPr>
      <w:instrText>临时文件</w:instrText>
    </w:r>
    <w:r>
      <w:rPr>
        <w:rFonts w:hint="eastAsia"/>
      </w:rPr>
      <w:instrText>\\Local Settings\\Temp\\`}_%$BGIXZQZX`3N]ZAEN%E.jpg" \* MERGEFORMATINET</w:instrText>
    </w:r>
    <w:r>
      <w:instrText xml:space="preserve"> </w:instrText>
    </w:r>
    <w:r>
      <w:fldChar w:fldCharType="separate"/>
    </w:r>
    <w:r w:rsidR="00344789">
      <w:fldChar w:fldCharType="begin"/>
    </w:r>
    <w:r w:rsidR="00344789">
      <w:instrText xml:space="preserve"> </w:instrText>
    </w:r>
    <w:r w:rsidR="00344789">
      <w:rPr>
        <w:rFonts w:hint="eastAsia"/>
      </w:rPr>
      <w:instrText xml:space="preserve">INCLUDEPICTURE  "D:\\SystemTemp\\Internet </w:instrText>
    </w:r>
    <w:r w:rsidR="00344789">
      <w:rPr>
        <w:rFonts w:hint="eastAsia"/>
      </w:rPr>
      <w:instrText>临时文件</w:instrText>
    </w:r>
    <w:r w:rsidR="00344789">
      <w:rPr>
        <w:rFonts w:hint="eastAsia"/>
      </w:rPr>
      <w:instrText>\\Local Settings\\Temp\\`}_%$BGIXZQZX`3N]ZAEN%E.jpg" \* MERGEFORMATINET</w:instrText>
    </w:r>
    <w:r w:rsidR="00344789">
      <w:instrText xml:space="preserve"> </w:instrText>
    </w:r>
    <w:r w:rsidR="00344789">
      <w:fldChar w:fldCharType="separate"/>
    </w:r>
    <w:r w:rsidR="00174274">
      <w:fldChar w:fldCharType="begin"/>
    </w:r>
    <w:r w:rsidR="00174274">
      <w:instrText xml:space="preserve"> </w:instrText>
    </w:r>
    <w:r w:rsidR="00174274">
      <w:rPr>
        <w:rFonts w:hint="eastAsia"/>
      </w:rPr>
      <w:instrText xml:space="preserve">INCLUDEPICTURE  "C:\\Users\\Administrator\\SystemTemp\\Internet </w:instrText>
    </w:r>
    <w:r w:rsidR="00174274">
      <w:rPr>
        <w:rFonts w:hint="eastAsia"/>
      </w:rPr>
      <w:instrText>临时文件</w:instrText>
    </w:r>
    <w:r w:rsidR="00174274">
      <w:rPr>
        <w:rFonts w:hint="eastAsia"/>
      </w:rPr>
      <w:instrText>\\Local Settings\\Temp\\`}_%$BGIXZQZX`3N]ZAEN%E.jpg" \* MERGEFORMATINET</w:instrText>
    </w:r>
    <w:r w:rsidR="00174274">
      <w:instrText xml:space="preserve"> </w:instrText>
    </w:r>
    <w:r w:rsidR="00174274">
      <w:fldChar w:fldCharType="separate"/>
    </w:r>
    <w:r w:rsidR="00F60065">
      <w:fldChar w:fldCharType="begin"/>
    </w:r>
    <w:r w:rsidR="00F60065">
      <w:instrText xml:space="preserve"> </w:instrText>
    </w:r>
    <w:r w:rsidR="00F60065">
      <w:rPr>
        <w:rFonts w:hint="eastAsia"/>
      </w:rPr>
      <w:instrText xml:space="preserve">INCLUDEPICTURE  "C:\\Users\\Administrator\\SystemTemp\\Internet </w:instrText>
    </w:r>
    <w:r w:rsidR="00F60065">
      <w:rPr>
        <w:rFonts w:hint="eastAsia"/>
      </w:rPr>
      <w:instrText>临时文件</w:instrText>
    </w:r>
    <w:r w:rsidR="00F60065">
      <w:rPr>
        <w:rFonts w:hint="eastAsia"/>
      </w:rPr>
      <w:instrText>\\Local Settings\\Temp\\`}_%$BGIXZQZX`3N]ZAEN%E.jpg" \* MERGEFORMATINET</w:instrText>
    </w:r>
    <w:r w:rsidR="00F60065">
      <w:instrText xml:space="preserve"> </w:instrText>
    </w:r>
    <w:r w:rsidR="00F60065">
      <w:fldChar w:fldCharType="separate"/>
    </w:r>
    <w:r w:rsidR="00F60065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19.25pt;height:18.75pt">
          <v:imagedata r:id="rId1" r:href="rId2"/>
        </v:shape>
      </w:pict>
    </w:r>
    <w:r w:rsidR="00F60065">
      <w:fldChar w:fldCharType="end"/>
    </w:r>
    <w:r w:rsidR="00174274">
      <w:fldChar w:fldCharType="end"/>
    </w:r>
    <w:r w:rsidR="00344789">
      <w:fldChar w:fldCharType="end"/>
    </w:r>
    <w:r>
      <w:fldChar w:fldCharType="end"/>
    </w:r>
    <w:r>
      <w:fldChar w:fldCharType="end"/>
    </w:r>
    <w:r w:rsidR="00B61BD7">
      <w:rPr>
        <w:rFonts w:ascii="宋体" w:hAnsi="宋体"/>
      </w:rPr>
      <w:t xml:space="preserve"> </w:t>
    </w:r>
    <w:r w:rsidR="00B61BD7">
      <w:rPr>
        <w:rFonts w:ascii="宋体" w:hAnsi="宋体" w:hint="eastAsia"/>
      </w:rPr>
      <w:t xml:space="preserve">                             </w:t>
    </w:r>
    <w:r w:rsidR="00B61BD7">
      <w:rPr>
        <w:rFonts w:ascii="宋体" w:hAnsi="宋体"/>
      </w:rPr>
      <w:t xml:space="preserve">                                             </w:t>
    </w:r>
    <w:r w:rsidR="00B61BD7">
      <w:rPr>
        <w:rFonts w:ascii="宋体" w:hAnsi="宋体"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20068"/>
    <w:multiLevelType w:val="hybridMultilevel"/>
    <w:tmpl w:val="AAC6FA38"/>
    <w:lvl w:ilvl="0" w:tplc="7018A0D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4D54"/>
    <w:rsid w:val="00014C3E"/>
    <w:rsid w:val="00017BBC"/>
    <w:rsid w:val="000F51E5"/>
    <w:rsid w:val="000F7476"/>
    <w:rsid w:val="00106503"/>
    <w:rsid w:val="00174274"/>
    <w:rsid w:val="00247B8B"/>
    <w:rsid w:val="00344789"/>
    <w:rsid w:val="00424DA9"/>
    <w:rsid w:val="00427618"/>
    <w:rsid w:val="00434929"/>
    <w:rsid w:val="0043606F"/>
    <w:rsid w:val="0048515A"/>
    <w:rsid w:val="00490AD6"/>
    <w:rsid w:val="0049335C"/>
    <w:rsid w:val="004B2827"/>
    <w:rsid w:val="004D4C9B"/>
    <w:rsid w:val="004F4A13"/>
    <w:rsid w:val="00542B04"/>
    <w:rsid w:val="005C50E8"/>
    <w:rsid w:val="00660A65"/>
    <w:rsid w:val="00674355"/>
    <w:rsid w:val="006E7CC5"/>
    <w:rsid w:val="007663BA"/>
    <w:rsid w:val="00783B68"/>
    <w:rsid w:val="007B77EB"/>
    <w:rsid w:val="007C1D41"/>
    <w:rsid w:val="007C4D54"/>
    <w:rsid w:val="007D21EF"/>
    <w:rsid w:val="00813C83"/>
    <w:rsid w:val="00835419"/>
    <w:rsid w:val="00841185"/>
    <w:rsid w:val="00863054"/>
    <w:rsid w:val="0089461A"/>
    <w:rsid w:val="008C0C6F"/>
    <w:rsid w:val="009448CE"/>
    <w:rsid w:val="009C2563"/>
    <w:rsid w:val="00AC06FA"/>
    <w:rsid w:val="00AE1D28"/>
    <w:rsid w:val="00AE3E9F"/>
    <w:rsid w:val="00B26EA4"/>
    <w:rsid w:val="00B33E99"/>
    <w:rsid w:val="00B43652"/>
    <w:rsid w:val="00B61BD7"/>
    <w:rsid w:val="00BB7F24"/>
    <w:rsid w:val="00BF44BB"/>
    <w:rsid w:val="00BF78BF"/>
    <w:rsid w:val="00D322BE"/>
    <w:rsid w:val="00D52B84"/>
    <w:rsid w:val="00D63DF0"/>
    <w:rsid w:val="00DA5CA0"/>
    <w:rsid w:val="00DB5349"/>
    <w:rsid w:val="00E253E4"/>
    <w:rsid w:val="00E6369D"/>
    <w:rsid w:val="00EB67F3"/>
    <w:rsid w:val="00EF2824"/>
    <w:rsid w:val="00F42848"/>
    <w:rsid w:val="00F60065"/>
    <w:rsid w:val="00F74357"/>
    <w:rsid w:val="00F950D8"/>
    <w:rsid w:val="00FE25D1"/>
    <w:rsid w:val="00FF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675A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D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C4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C4D54"/>
    <w:rPr>
      <w:sz w:val="18"/>
      <w:szCs w:val="18"/>
    </w:rPr>
  </w:style>
  <w:style w:type="paragraph" w:styleId="a4">
    <w:name w:val="footer"/>
    <w:basedOn w:val="a"/>
    <w:link w:val="Char0"/>
    <w:unhideWhenUsed/>
    <w:rsid w:val="007C4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C4D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../SystemTemp/Internet%20&#20020;&#26102;&#25991;&#20214;/Local%20Settings/Temp/%60%7d_%25$BGIXZQZX%603N%5dZAEN%25E.jpg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Jesse</cp:lastModifiedBy>
  <cp:revision>37</cp:revision>
  <dcterms:created xsi:type="dcterms:W3CDTF">2010-09-13T09:06:00Z</dcterms:created>
  <dcterms:modified xsi:type="dcterms:W3CDTF">2010-10-25T08:23:00Z</dcterms:modified>
</cp:coreProperties>
</file>